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2B0F8" w14:textId="77777777" w:rsidR="009B4EED" w:rsidRDefault="009B4EED" w:rsidP="009B4EED">
      <w:pPr>
        <w:pStyle w:val="Heading2"/>
      </w:pPr>
    </w:p>
    <w:p w14:paraId="3C4BC2EE" w14:textId="77777777" w:rsidR="009B4EED" w:rsidRDefault="009B4EED" w:rsidP="009B4EED">
      <w:pPr>
        <w:pStyle w:val="Heading2"/>
      </w:pPr>
    </w:p>
    <w:p w14:paraId="4181FE14" w14:textId="77777777" w:rsidR="009B4EED" w:rsidRDefault="009B4EED" w:rsidP="009B4EED">
      <w:pPr>
        <w:pStyle w:val="Heading2"/>
      </w:pPr>
    </w:p>
    <w:p w14:paraId="32FD1909" w14:textId="77777777" w:rsidR="009B4EED" w:rsidRDefault="009B4EED" w:rsidP="009B4EED"/>
    <w:p w14:paraId="32B64AF5" w14:textId="6D1D3856" w:rsidR="009B4EED" w:rsidRDefault="009B4EED" w:rsidP="009B4EED"/>
    <w:p w14:paraId="166666EF" w14:textId="77777777" w:rsidR="009B4EED" w:rsidRPr="009B4EED" w:rsidRDefault="009B4EED" w:rsidP="009B4EED"/>
    <w:p w14:paraId="71878EB3" w14:textId="77777777" w:rsidR="009B4EED" w:rsidRPr="009B4EED" w:rsidRDefault="009B4EED" w:rsidP="009B4EED"/>
    <w:p w14:paraId="787A6BD9" w14:textId="77777777" w:rsidR="009B4EED" w:rsidRPr="009B4EED" w:rsidRDefault="009B4EED" w:rsidP="009B4EED"/>
    <w:p w14:paraId="0B8869BB" w14:textId="1507341B" w:rsidR="009B4EED" w:rsidRPr="009B4EED" w:rsidRDefault="00514450" w:rsidP="009B4EED">
      <w:r w:rsidRPr="00F5177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DF90C93" wp14:editId="48B1B4B7">
                <wp:simplePos x="0" y="0"/>
                <wp:positionH relativeFrom="margin">
                  <wp:posOffset>142875</wp:posOffset>
                </wp:positionH>
                <wp:positionV relativeFrom="paragraph">
                  <wp:posOffset>56515</wp:posOffset>
                </wp:positionV>
                <wp:extent cx="5183505" cy="39528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3505" cy="395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689CA" w14:textId="53F1033C" w:rsidR="00BB2677" w:rsidRDefault="00BB2677" w:rsidP="0098604F">
                            <w:pPr>
                              <w:rPr>
                                <w:rFonts w:ascii="Krana Fat B" w:eastAsiaTheme="majorEastAsia" w:hAnsi="Krana Fat B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rFonts w:ascii="Krana Fat B" w:eastAsiaTheme="majorEastAsia" w:hAnsi="Krana Fat B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  <w:t>Practical</w:t>
                            </w:r>
                            <w:r w:rsidRPr="0098604F">
                              <w:rPr>
                                <w:rFonts w:ascii="Krana Fat B" w:eastAsiaTheme="majorEastAsia" w:hAnsi="Krana Fat B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  <w:t xml:space="preserve"> Project Specification: </w:t>
                            </w:r>
                          </w:p>
                          <w:p w14:paraId="3026C566" w14:textId="4322431B" w:rsidR="00BB2677" w:rsidRPr="0098604F" w:rsidRDefault="00BB2677" w:rsidP="0098604F">
                            <w:pPr>
                              <w:rPr>
                                <w:rFonts w:ascii="Krana Fat B" w:eastAsiaTheme="majorEastAsia" w:hAnsi="Krana Fat B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rFonts w:ascii="Krana Fat B" w:eastAsiaTheme="majorEastAsia" w:hAnsi="Krana Fat B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  <w:t xml:space="preserve">Hobby Web Application </w:t>
                            </w:r>
                            <w:r w:rsidRPr="0098604F">
                              <w:rPr>
                                <w:rFonts w:ascii="Krana Fat B" w:eastAsiaTheme="majorEastAsia" w:hAnsi="Krana Fat B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  <w:t>(</w:t>
                            </w:r>
                            <w:r>
                              <w:rPr>
                                <w:rFonts w:ascii="Krana Fat B" w:eastAsiaTheme="majorEastAsia" w:hAnsi="Krana Fat B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  <w:t>HWA</w:t>
                            </w:r>
                            <w:r w:rsidRPr="0098604F">
                              <w:rPr>
                                <w:rFonts w:ascii="Krana Fat B" w:eastAsiaTheme="majorEastAsia" w:hAnsi="Krana Fat B" w:cstheme="majorBidi"/>
                                <w:color w:val="004050"/>
                                <w:spacing w:val="-10"/>
                                <w:kern w:val="28"/>
                                <w:sz w:val="76"/>
                                <w:szCs w:val="76"/>
                              </w:rPr>
                              <w:t>)</w:t>
                            </w:r>
                          </w:p>
                          <w:p w14:paraId="5A6F9566" w14:textId="77777777" w:rsidR="00BB2677" w:rsidRPr="0098604F" w:rsidRDefault="00BB2677" w:rsidP="009B4EED">
                            <w:pPr>
                              <w:rPr>
                                <w:sz w:val="76"/>
                                <w:szCs w:val="7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90C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25pt;margin-top:4.45pt;width:408.15pt;height:311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" stroked="f">
                <v:textbox>
                  <w:txbxContent>
                    <w:p w14:paraId="24F689CA" w14:textId="53F1033C" w:rsidR="00BB2677" w:rsidRDefault="00BB2677" w:rsidP="0098604F">
                      <w:pPr>
                        <w:rPr>
                          <w:rFonts w:ascii="Krana Fat B" w:eastAsiaTheme="majorEastAsia" w:hAnsi="Krana Fat B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</w:pPr>
                      <w:r>
                        <w:rPr>
                          <w:rFonts w:ascii="Krana Fat B" w:eastAsiaTheme="majorEastAsia" w:hAnsi="Krana Fat B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  <w:t>Practical</w:t>
                      </w:r>
                      <w:r w:rsidRPr="0098604F">
                        <w:rPr>
                          <w:rFonts w:ascii="Krana Fat B" w:eastAsiaTheme="majorEastAsia" w:hAnsi="Krana Fat B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  <w:t xml:space="preserve"> Project Specification: </w:t>
                      </w:r>
                    </w:p>
                    <w:p w14:paraId="3026C566" w14:textId="4322431B" w:rsidR="00BB2677" w:rsidRPr="0098604F" w:rsidRDefault="00BB2677" w:rsidP="0098604F">
                      <w:pPr>
                        <w:rPr>
                          <w:rFonts w:ascii="Krana Fat B" w:eastAsiaTheme="majorEastAsia" w:hAnsi="Krana Fat B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</w:pPr>
                      <w:r>
                        <w:rPr>
                          <w:rFonts w:ascii="Krana Fat B" w:eastAsiaTheme="majorEastAsia" w:hAnsi="Krana Fat B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  <w:t xml:space="preserve">Hobby Web Application </w:t>
                      </w:r>
                      <w:r w:rsidRPr="0098604F">
                        <w:rPr>
                          <w:rFonts w:ascii="Krana Fat B" w:eastAsiaTheme="majorEastAsia" w:hAnsi="Krana Fat B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  <w:t>(</w:t>
                      </w:r>
                      <w:r>
                        <w:rPr>
                          <w:rFonts w:ascii="Krana Fat B" w:eastAsiaTheme="majorEastAsia" w:hAnsi="Krana Fat B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  <w:t>HWA</w:t>
                      </w:r>
                      <w:r w:rsidRPr="0098604F">
                        <w:rPr>
                          <w:rFonts w:ascii="Krana Fat B" w:eastAsiaTheme="majorEastAsia" w:hAnsi="Krana Fat B" w:cstheme="majorBidi"/>
                          <w:color w:val="004050"/>
                          <w:spacing w:val="-10"/>
                          <w:kern w:val="28"/>
                          <w:sz w:val="76"/>
                          <w:szCs w:val="76"/>
                        </w:rPr>
                        <w:t>)</w:t>
                      </w:r>
                    </w:p>
                    <w:p w14:paraId="5A6F9566" w14:textId="77777777" w:rsidR="00BB2677" w:rsidRPr="0098604F" w:rsidRDefault="00BB2677" w:rsidP="009B4EED">
                      <w:pPr>
                        <w:rPr>
                          <w:sz w:val="76"/>
                          <w:szCs w:val="7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4CF531" w14:textId="77777777" w:rsidR="009B4EED" w:rsidRPr="009B4EED" w:rsidRDefault="009B4EED" w:rsidP="009B4EED"/>
    <w:p w14:paraId="22670C81" w14:textId="77777777" w:rsidR="009B4EED" w:rsidRPr="009B4EED" w:rsidRDefault="009B4EED" w:rsidP="009B4EED"/>
    <w:p w14:paraId="66577113" w14:textId="77777777" w:rsidR="009B4EED" w:rsidRPr="009B4EED" w:rsidRDefault="009B4EED" w:rsidP="009B4EED"/>
    <w:p w14:paraId="4399D94B" w14:textId="77777777" w:rsidR="009B4EED" w:rsidRPr="009B4EED" w:rsidRDefault="009B4EED" w:rsidP="009B4EED"/>
    <w:p w14:paraId="0031E199" w14:textId="77777777" w:rsidR="009B4EED" w:rsidRDefault="009B4EED" w:rsidP="009B4EED"/>
    <w:p w14:paraId="14A86BC6" w14:textId="77777777" w:rsidR="009B4EED" w:rsidRDefault="009B4EED" w:rsidP="009B4EED"/>
    <w:p w14:paraId="1C3B3F75" w14:textId="77777777" w:rsidR="009B4EED" w:rsidRDefault="009B4EED" w:rsidP="009B4EED"/>
    <w:p w14:paraId="27FE3A03" w14:textId="77777777" w:rsidR="009B4EED" w:rsidRDefault="009B4EED" w:rsidP="009B4EED"/>
    <w:p w14:paraId="5F044E38" w14:textId="77777777" w:rsidR="009B4EED" w:rsidRDefault="009B4EED" w:rsidP="009B4EED"/>
    <w:p w14:paraId="43399EF9" w14:textId="77777777" w:rsidR="009B4EED" w:rsidRDefault="009B4EED" w:rsidP="009B4EED"/>
    <w:p w14:paraId="14948E20" w14:textId="77777777" w:rsidR="009B4EED" w:rsidRDefault="009B4EED" w:rsidP="009B4EED"/>
    <w:p w14:paraId="221D2909" w14:textId="77777777" w:rsidR="009B4EED" w:rsidRDefault="009B4EED" w:rsidP="009B4EED"/>
    <w:p w14:paraId="53BBF5B7" w14:textId="77777777" w:rsidR="009B4EED" w:rsidRDefault="009B4EED" w:rsidP="009B4EED"/>
    <w:p w14:paraId="6CCE5734" w14:textId="77777777" w:rsidR="009B4EED" w:rsidRDefault="009B4EED" w:rsidP="009B4EED"/>
    <w:p w14:paraId="42F44B0B" w14:textId="77777777" w:rsidR="009B4EED" w:rsidRDefault="009B4EED" w:rsidP="009B4EED"/>
    <w:p w14:paraId="30EFC73A" w14:textId="03CD4FCB" w:rsidR="009B4EED" w:rsidRDefault="0049441E" w:rsidP="009B4EED">
      <w:pPr>
        <w:ind w:left="284"/>
      </w:pPr>
      <w:r>
        <w:rPr>
          <w:rFonts w:ascii="Montserrat" w:hAnsi="Montserrat"/>
        </w:rPr>
        <w:t>Last revision</w:t>
      </w:r>
      <w:r w:rsidR="009B4EED" w:rsidRPr="00A758D9">
        <w:rPr>
          <w:rFonts w:ascii="Montserrat" w:hAnsi="Montserrat"/>
        </w:rPr>
        <w:t xml:space="preserve">: </w:t>
      </w:r>
      <w:r w:rsidR="00576768">
        <w:rPr>
          <w:rFonts w:ascii="Montserrat" w:hAnsi="Montserrat"/>
        </w:rPr>
        <w:t>May</w:t>
      </w:r>
      <w:r w:rsidR="009B4EED" w:rsidRPr="00A758D9">
        <w:rPr>
          <w:rFonts w:ascii="Montserrat" w:hAnsi="Montserrat"/>
        </w:rPr>
        <w:t xml:space="preserve"> 20</w:t>
      </w:r>
      <w:r w:rsidR="000F2423">
        <w:rPr>
          <w:rFonts w:ascii="Montserrat" w:hAnsi="Montserrat"/>
        </w:rPr>
        <w:t>20</w:t>
      </w:r>
    </w:p>
    <w:p w14:paraId="79BADAED" w14:textId="77777777" w:rsidR="009B4EED" w:rsidRDefault="009B4EED" w:rsidP="009B4EED">
      <w:pPr>
        <w:ind w:left="284"/>
      </w:pPr>
    </w:p>
    <w:p w14:paraId="106DB4A8" w14:textId="77777777" w:rsidR="009B4EED" w:rsidRDefault="009B4EED" w:rsidP="009B4EED">
      <w:pPr>
        <w:ind w:left="284"/>
      </w:pPr>
    </w:p>
    <w:p w14:paraId="5BB83C90" w14:textId="77777777" w:rsidR="009B4EED" w:rsidRDefault="009B4EED" w:rsidP="009B4EED">
      <w:pPr>
        <w:ind w:left="284"/>
      </w:pPr>
    </w:p>
    <w:p w14:paraId="45F84E9B" w14:textId="77777777" w:rsidR="009B4EED" w:rsidRDefault="009B4EED" w:rsidP="009B4EED">
      <w:pPr>
        <w:ind w:left="284"/>
      </w:pPr>
    </w:p>
    <w:p w14:paraId="61EC7888" w14:textId="77777777" w:rsidR="009B4EED" w:rsidRDefault="009B4EED" w:rsidP="009B4EED">
      <w:pPr>
        <w:tabs>
          <w:tab w:val="left" w:pos="1395"/>
        </w:tabs>
        <w:sectPr w:rsidR="009B4EED">
          <w:head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7FB5DB7" w14:textId="77777777" w:rsidR="00DD276D" w:rsidRDefault="00DD276D" w:rsidP="009B4EED">
      <w:pPr>
        <w:tabs>
          <w:tab w:val="left" w:pos="1395"/>
        </w:tabs>
        <w:rPr>
          <w:rFonts w:ascii="Krana Fat B" w:hAnsi="Krana Fat B"/>
          <w:color w:val="004050"/>
          <w:sz w:val="52"/>
          <w:szCs w:val="52"/>
        </w:rPr>
      </w:pPr>
    </w:p>
    <w:p w14:paraId="31472546" w14:textId="77777777" w:rsidR="00DD276D" w:rsidRDefault="00DD276D" w:rsidP="009B4EED">
      <w:pPr>
        <w:tabs>
          <w:tab w:val="left" w:pos="1395"/>
        </w:tabs>
        <w:rPr>
          <w:rFonts w:ascii="Krana Fat B" w:hAnsi="Krana Fat B"/>
          <w:color w:val="004050"/>
          <w:sz w:val="52"/>
          <w:szCs w:val="52"/>
        </w:rPr>
      </w:pPr>
    </w:p>
    <w:p w14:paraId="116DC892" w14:textId="4FCE7B1C" w:rsidR="00DD276D" w:rsidRDefault="00DD276D" w:rsidP="009B4EED">
      <w:pPr>
        <w:tabs>
          <w:tab w:val="left" w:pos="1395"/>
        </w:tabs>
        <w:rPr>
          <w:rFonts w:ascii="Krana Fat B" w:hAnsi="Krana Fat B"/>
          <w:color w:val="004050"/>
          <w:sz w:val="52"/>
          <w:szCs w:val="52"/>
        </w:rPr>
      </w:pPr>
    </w:p>
    <w:p w14:paraId="3F55B996" w14:textId="56BD9638" w:rsidR="00FB12CA" w:rsidRDefault="00FB12CA" w:rsidP="009B4EED">
      <w:pPr>
        <w:tabs>
          <w:tab w:val="left" w:pos="1395"/>
        </w:tabs>
        <w:rPr>
          <w:rFonts w:ascii="Krana Fat B" w:hAnsi="Krana Fat B"/>
          <w:color w:val="004050"/>
          <w:sz w:val="52"/>
          <w:szCs w:val="52"/>
        </w:rPr>
      </w:pPr>
    </w:p>
    <w:p w14:paraId="3BB45039" w14:textId="77777777" w:rsidR="00DD276D" w:rsidRDefault="00DD276D" w:rsidP="00DD276D">
      <w:pPr>
        <w:pStyle w:val="ContentsTitle"/>
      </w:pPr>
      <w:r w:rsidRPr="00DD276D">
        <w:t>CONTENTS</w:t>
      </w:r>
    </w:p>
    <w:p w14:paraId="38C8FB85" w14:textId="4F2CC3A4" w:rsidR="00F172E1" w:rsidRDefault="00DD276D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1496493" w:history="1">
        <w:r w:rsidR="00F172E1" w:rsidRPr="00294945">
          <w:rPr>
            <w:rStyle w:val="Hyperlink"/>
            <w:noProof/>
          </w:rPr>
          <w:t>Introduction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_Toc41496493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3</w:t>
        </w:r>
        <w:r w:rsidR="00F172E1">
          <w:rPr>
            <w:noProof/>
            <w:webHidden/>
          </w:rPr>
          <w:fldChar w:fldCharType="end"/>
        </w:r>
      </w:hyperlink>
    </w:p>
    <w:p w14:paraId="1165E148" w14:textId="4B781EDF" w:rsidR="00F172E1" w:rsidRDefault="00FE1249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41496494" w:history="1">
        <w:r w:rsidR="00F172E1" w:rsidRPr="00294945">
          <w:rPr>
            <w:rStyle w:val="Hyperlink"/>
            <w:noProof/>
          </w:rPr>
          <w:t>Objective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_Toc41496494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3</w:t>
        </w:r>
        <w:r w:rsidR="00F172E1">
          <w:rPr>
            <w:noProof/>
            <w:webHidden/>
          </w:rPr>
          <w:fldChar w:fldCharType="end"/>
        </w:r>
      </w:hyperlink>
    </w:p>
    <w:p w14:paraId="0C8030F8" w14:textId="2FB5AFE8" w:rsidR="00F172E1" w:rsidRDefault="00FE1249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41496495" w:history="1">
        <w:r w:rsidR="00F172E1" w:rsidRPr="00294945">
          <w:rPr>
            <w:rStyle w:val="Hyperlink"/>
            <w:noProof/>
          </w:rPr>
          <w:t>Scope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_Toc41496495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4</w:t>
        </w:r>
        <w:r w:rsidR="00F172E1">
          <w:rPr>
            <w:noProof/>
            <w:webHidden/>
          </w:rPr>
          <w:fldChar w:fldCharType="end"/>
        </w:r>
      </w:hyperlink>
    </w:p>
    <w:p w14:paraId="2CE35B35" w14:textId="4619EE0C" w:rsidR="00F172E1" w:rsidRDefault="00FE1249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41496496" w:history="1">
        <w:r w:rsidR="00F172E1" w:rsidRPr="00294945">
          <w:rPr>
            <w:rStyle w:val="Hyperlink"/>
            <w:noProof/>
          </w:rPr>
          <w:t>Constraints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_Toc41496496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5</w:t>
        </w:r>
        <w:r w:rsidR="00F172E1">
          <w:rPr>
            <w:noProof/>
            <w:webHidden/>
          </w:rPr>
          <w:fldChar w:fldCharType="end"/>
        </w:r>
      </w:hyperlink>
    </w:p>
    <w:p w14:paraId="292ED42D" w14:textId="2D33DE83" w:rsidR="00F172E1" w:rsidRDefault="00FE1249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41496497" w:history="1">
        <w:r w:rsidR="00F172E1" w:rsidRPr="00294945">
          <w:rPr>
            <w:rStyle w:val="Hyperlink"/>
            <w:noProof/>
          </w:rPr>
          <w:t>Deliverable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_Toc41496497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5</w:t>
        </w:r>
        <w:r w:rsidR="00F172E1">
          <w:rPr>
            <w:noProof/>
            <w:webHidden/>
          </w:rPr>
          <w:fldChar w:fldCharType="end"/>
        </w:r>
      </w:hyperlink>
    </w:p>
    <w:p w14:paraId="048E869C" w14:textId="781903E2" w:rsidR="00F172E1" w:rsidRDefault="00FE1249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41496498" w:history="1">
        <w:r w:rsidR="00F172E1" w:rsidRPr="00294945">
          <w:rPr>
            <w:rStyle w:val="Hyperlink"/>
            <w:noProof/>
          </w:rPr>
          <w:t>Deliverables Checklist (MVP)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_Toc41496498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6</w:t>
        </w:r>
        <w:r w:rsidR="00F172E1">
          <w:rPr>
            <w:noProof/>
            <w:webHidden/>
          </w:rPr>
          <w:fldChar w:fldCharType="end"/>
        </w:r>
      </w:hyperlink>
    </w:p>
    <w:p w14:paraId="6D8B6CA6" w14:textId="212B4A33" w:rsidR="00F172E1" w:rsidRDefault="00FE1249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41496504" w:history="1">
        <w:r w:rsidR="00F172E1" w:rsidRPr="00294945">
          <w:rPr>
            <w:rStyle w:val="Hyperlink"/>
            <w:noProof/>
          </w:rPr>
          <w:t>Mark Scheme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_Toc41496504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7</w:t>
        </w:r>
        <w:r w:rsidR="00F172E1">
          <w:rPr>
            <w:noProof/>
            <w:webHidden/>
          </w:rPr>
          <w:fldChar w:fldCharType="end"/>
        </w:r>
      </w:hyperlink>
    </w:p>
    <w:p w14:paraId="74B505F4" w14:textId="2FB1B0EB" w:rsidR="00FB12CA" w:rsidRDefault="00DD276D" w:rsidP="00DD276D">
      <w:pPr>
        <w:pStyle w:val="ContentsTitle"/>
      </w:pPr>
      <w:r>
        <w:fldChar w:fldCharType="end"/>
      </w:r>
    </w:p>
    <w:p w14:paraId="1EEB9C0E" w14:textId="77777777" w:rsidR="00FB12CA" w:rsidRDefault="00FB12CA">
      <w:pPr>
        <w:rPr>
          <w:rFonts w:ascii="Krana Fat B" w:hAnsi="Krana Fat B"/>
          <w:color w:val="004050"/>
          <w:sz w:val="52"/>
          <w:szCs w:val="52"/>
        </w:rPr>
      </w:pPr>
      <w:r>
        <w:br w:type="page"/>
      </w:r>
    </w:p>
    <w:p w14:paraId="402697DD" w14:textId="66FB9635" w:rsidR="00DD276D" w:rsidRPr="00DD276D" w:rsidRDefault="000F2423" w:rsidP="00FC1C23">
      <w:pPr>
        <w:pStyle w:val="Heading1"/>
      </w:pPr>
      <w:bookmarkStart w:id="0" w:name="_Toc41496493"/>
      <w:r w:rsidRPr="000F2423">
        <w:lastRenderedPageBreak/>
        <w:t>Introduction</w:t>
      </w:r>
      <w:bookmarkEnd w:id="0"/>
    </w:p>
    <w:p w14:paraId="239CC2CB" w14:textId="39824BAB" w:rsidR="001E1DDE" w:rsidRDefault="00A349A3" w:rsidP="009456D0">
      <w:pPr>
        <w:pStyle w:val="ParagraphStyle"/>
        <w:spacing w:after="240"/>
      </w:pPr>
      <w:r>
        <w:t xml:space="preserve">4 weeks: </w:t>
      </w:r>
      <w:r w:rsidR="001E1DDE">
        <w:t xml:space="preserve">The purpose of this document is to outline the individual project specification that you will be working on during the training. This project will </w:t>
      </w:r>
      <w:r w:rsidR="00DC1FE0">
        <w:t xml:space="preserve">encapsulate </w:t>
      </w:r>
      <w:r w:rsidR="001E1DDE">
        <w:t>concepts from all core training modules</w:t>
      </w:r>
      <w:r w:rsidR="00DC1FE0">
        <w:t xml:space="preserve"> –</w:t>
      </w:r>
      <w:r w:rsidR="001E1DDE">
        <w:t xml:space="preserve"> more specifically, this will involve:</w:t>
      </w:r>
    </w:p>
    <w:p w14:paraId="4FE9A07D" w14:textId="1C3D57FA" w:rsidR="001E1DDE" w:rsidRDefault="001E1DDE" w:rsidP="009456D0">
      <w:pPr>
        <w:pStyle w:val="ParagraphBullet"/>
        <w:spacing w:before="0"/>
      </w:pPr>
      <w:r>
        <w:t>Agile</w:t>
      </w:r>
      <w:r w:rsidR="00AA75E8">
        <w:t xml:space="preserve"> &amp; </w:t>
      </w:r>
      <w:r>
        <w:t>Project Management</w:t>
      </w:r>
    </w:p>
    <w:p w14:paraId="41920F06" w14:textId="5CDE9CE8" w:rsidR="001E1DDE" w:rsidRDefault="001E1DDE" w:rsidP="00155579">
      <w:pPr>
        <w:pStyle w:val="ParagraphBullet"/>
        <w:spacing w:before="0"/>
      </w:pPr>
      <w:r>
        <w:t>Databases</w:t>
      </w:r>
      <w:r w:rsidR="00AA75E8">
        <w:t xml:space="preserve"> &amp; </w:t>
      </w:r>
      <w:r>
        <w:t>Cloud Fundamentals</w:t>
      </w:r>
    </w:p>
    <w:p w14:paraId="1B572562" w14:textId="65C68845" w:rsidR="001E1DDE" w:rsidRDefault="001E1DDE" w:rsidP="009456D0">
      <w:pPr>
        <w:pStyle w:val="ParagraphBullet"/>
        <w:spacing w:before="0"/>
      </w:pPr>
      <w:r>
        <w:t>Programming Fundamentals</w:t>
      </w:r>
    </w:p>
    <w:p w14:paraId="0C66A100" w14:textId="4E274422" w:rsidR="00AA75E8" w:rsidRDefault="00AA75E8" w:rsidP="00AA75E8">
      <w:pPr>
        <w:pStyle w:val="ParagraphBullet"/>
        <w:spacing w:before="0"/>
      </w:pPr>
      <w:r>
        <w:t>Automated Testing</w:t>
      </w:r>
    </w:p>
    <w:p w14:paraId="7941F006" w14:textId="77777777" w:rsidR="001E1DDE" w:rsidRDefault="001E1DDE" w:rsidP="009456D0">
      <w:pPr>
        <w:pStyle w:val="ParagraphBullet"/>
        <w:spacing w:before="0"/>
      </w:pPr>
      <w:r>
        <w:t>Continuous Integration</w:t>
      </w:r>
    </w:p>
    <w:p w14:paraId="02BA0737" w14:textId="304BBA5E" w:rsidR="00E026DC" w:rsidRDefault="00E026DC" w:rsidP="009456D0">
      <w:pPr>
        <w:pStyle w:val="ParagraphBullet"/>
        <w:spacing w:before="0"/>
      </w:pPr>
      <w:r>
        <w:t>Front-End Web Technologies</w:t>
      </w:r>
    </w:p>
    <w:p w14:paraId="0989CF9C" w14:textId="038F0094" w:rsidR="00E026DC" w:rsidRDefault="00E026DC" w:rsidP="009456D0">
      <w:pPr>
        <w:pStyle w:val="ParagraphBullet"/>
        <w:spacing w:before="0"/>
      </w:pPr>
      <w:r>
        <w:t>API Development</w:t>
      </w:r>
    </w:p>
    <w:p w14:paraId="75AD399F" w14:textId="7A6DAEAE" w:rsidR="00FC1C23" w:rsidRDefault="00E026DC" w:rsidP="001E1DDE">
      <w:pPr>
        <w:pStyle w:val="ParagraphStyle"/>
      </w:pPr>
      <w:r>
        <w:t>You may tweak this project to any subject, business case, or hobby which you deem fit</w:t>
      </w:r>
      <w:r w:rsidR="00320685">
        <w:t xml:space="preserve"> – e.g. a library, supermarket system, statistical tracker, etc. –</w:t>
      </w:r>
      <w:r>
        <w:t xml:space="preserve"> provided that it encapsulates all aspects of the aforementioned modules</w:t>
      </w:r>
      <w:r w:rsidR="00320685">
        <w:t>,</w:t>
      </w:r>
      <w:r>
        <w:t xml:space="preserve"> and that it is fully CRUD functional.</w:t>
      </w:r>
    </w:p>
    <w:p w14:paraId="1E899580" w14:textId="77777777" w:rsidR="001E1DDE" w:rsidRDefault="001E1DDE" w:rsidP="001E1DDE">
      <w:pPr>
        <w:pStyle w:val="Heading1"/>
      </w:pPr>
      <w:bookmarkStart w:id="1" w:name="_Toc41496494"/>
      <w:r>
        <w:t>Objective</w:t>
      </w:r>
      <w:bookmarkEnd w:id="1"/>
    </w:p>
    <w:p w14:paraId="5F02E65E" w14:textId="77777777" w:rsidR="001A5DEA" w:rsidRDefault="001A5DEA" w:rsidP="009456D0">
      <w:pPr>
        <w:pStyle w:val="ParagraphStyle"/>
        <w:spacing w:after="240"/>
      </w:pPr>
      <w:r>
        <w:t>The overall objective of the project is the following:</w:t>
      </w:r>
    </w:p>
    <w:p w14:paraId="13A609B5" w14:textId="380D2C34" w:rsidR="001A5DEA" w:rsidRPr="00F33126" w:rsidRDefault="001A5DEA" w:rsidP="001A5DEA">
      <w:pPr>
        <w:pStyle w:val="ParagraphStyle"/>
        <w:spacing w:after="240"/>
        <w:jc w:val="center"/>
        <w:rPr>
          <w:rFonts w:ascii="Montserrat" w:hAnsi="Montserrat"/>
          <w:b/>
          <w:bCs/>
          <w:color w:val="002060"/>
        </w:rPr>
      </w:pPr>
      <w:r w:rsidRPr="00F33126">
        <w:rPr>
          <w:rFonts w:ascii="Montserrat" w:hAnsi="Montserrat"/>
          <w:b/>
          <w:bCs/>
          <w:color w:val="002060"/>
        </w:rPr>
        <w:t>To create an OOP-based web application</w:t>
      </w:r>
      <w:r w:rsidR="00AA75E8">
        <w:rPr>
          <w:rFonts w:ascii="Montserrat" w:hAnsi="Montserrat"/>
          <w:b/>
          <w:bCs/>
          <w:color w:val="002060"/>
        </w:rPr>
        <w:t>,</w:t>
      </w:r>
      <w:r w:rsidRPr="00F33126">
        <w:rPr>
          <w:rFonts w:ascii="Montserrat" w:hAnsi="Montserrat"/>
          <w:b/>
          <w:bCs/>
          <w:color w:val="002060"/>
        </w:rPr>
        <w:t xml:space="preserve"> with </w:t>
      </w:r>
      <w:proofErr w:type="spellStart"/>
      <w:r w:rsidRPr="00F33126">
        <w:rPr>
          <w:rFonts w:ascii="Montserrat" w:hAnsi="Montserrat"/>
          <w:b/>
          <w:bCs/>
          <w:color w:val="002060"/>
        </w:rPr>
        <w:t>utilisation</w:t>
      </w:r>
      <w:proofErr w:type="spellEnd"/>
      <w:r w:rsidRPr="00F33126">
        <w:rPr>
          <w:rFonts w:ascii="Montserrat" w:hAnsi="Montserrat"/>
          <w:b/>
          <w:bCs/>
          <w:color w:val="002060"/>
        </w:rPr>
        <w:t xml:space="preserve"> of supporting tools, methodologies</w:t>
      </w:r>
      <w:r w:rsidR="00AA75E8">
        <w:rPr>
          <w:rFonts w:ascii="Montserrat" w:hAnsi="Montserrat"/>
          <w:b/>
          <w:bCs/>
          <w:color w:val="002060"/>
        </w:rPr>
        <w:t>,</w:t>
      </w:r>
      <w:r w:rsidRPr="00F33126">
        <w:rPr>
          <w:rFonts w:ascii="Montserrat" w:hAnsi="Montserrat"/>
          <w:b/>
          <w:bCs/>
          <w:color w:val="002060"/>
        </w:rPr>
        <w:t xml:space="preserve"> and technologies</w:t>
      </w:r>
      <w:r w:rsidR="00AA75E8">
        <w:rPr>
          <w:rFonts w:ascii="Montserrat" w:hAnsi="Montserrat"/>
          <w:b/>
          <w:bCs/>
          <w:color w:val="002060"/>
        </w:rPr>
        <w:t>,</w:t>
      </w:r>
      <w:r w:rsidRPr="00F33126">
        <w:rPr>
          <w:rFonts w:ascii="Montserrat" w:hAnsi="Montserrat"/>
          <w:b/>
          <w:bCs/>
          <w:color w:val="002060"/>
        </w:rPr>
        <w:t xml:space="preserve"> that encapsulate</w:t>
      </w:r>
      <w:r w:rsidR="00AA75E8">
        <w:rPr>
          <w:rFonts w:ascii="Montserrat" w:hAnsi="Montserrat"/>
          <w:b/>
          <w:bCs/>
          <w:color w:val="002060"/>
        </w:rPr>
        <w:t>s</w:t>
      </w:r>
      <w:r w:rsidRPr="00F33126">
        <w:rPr>
          <w:rFonts w:ascii="Montserrat" w:hAnsi="Montserrat"/>
          <w:b/>
          <w:bCs/>
          <w:color w:val="002060"/>
        </w:rPr>
        <w:t xml:space="preserve"> all fundamental and practical modules covered during </w:t>
      </w:r>
      <w:r w:rsidR="001D6B91" w:rsidRPr="00F33126">
        <w:rPr>
          <w:rFonts w:ascii="Montserrat" w:hAnsi="Montserrat"/>
          <w:b/>
          <w:bCs/>
          <w:color w:val="002060"/>
        </w:rPr>
        <w:t>training.</w:t>
      </w:r>
    </w:p>
    <w:p w14:paraId="4383403D" w14:textId="36F29760" w:rsidR="009456D0" w:rsidRDefault="001E1DDE" w:rsidP="009456D0">
      <w:pPr>
        <w:pStyle w:val="ParagraphStyle"/>
        <w:spacing w:after="240"/>
      </w:pPr>
      <w:r>
        <w:t>Specifically, you are required to create a</w:t>
      </w:r>
      <w:r w:rsidR="00E026DC">
        <w:t xml:space="preserve"> full-stack web</w:t>
      </w:r>
      <w:r>
        <w:t xml:space="preserve"> application</w:t>
      </w:r>
      <w:r w:rsidR="00E026DC">
        <w:t xml:space="preserve"> following the Enterprise Architecture Model, </w:t>
      </w:r>
      <w:r>
        <w:t>using</w:t>
      </w:r>
      <w:r w:rsidR="009456D0">
        <w:t>:</w:t>
      </w:r>
    </w:p>
    <w:p w14:paraId="1C001081" w14:textId="262B3086" w:rsidR="009456D0" w:rsidRDefault="00AC0CF7" w:rsidP="009456D0">
      <w:pPr>
        <w:pStyle w:val="ParagraphBullet"/>
        <w:spacing w:before="0"/>
      </w:pPr>
      <w:r>
        <w:t xml:space="preserve">an </w:t>
      </w:r>
      <w:r w:rsidR="00E026DC">
        <w:t>application back-end</w:t>
      </w:r>
      <w:r>
        <w:t xml:space="preserve"> developed using the language from your Programming Fundamentals module</w:t>
      </w:r>
      <w:r w:rsidR="009456D0">
        <w:t xml:space="preserve"> (e.g. Java)</w:t>
      </w:r>
    </w:p>
    <w:p w14:paraId="0CA0D10C" w14:textId="0FBD2E3D" w:rsidR="009456D0" w:rsidRDefault="00E026DC" w:rsidP="009456D0">
      <w:pPr>
        <w:pStyle w:val="ParagraphBullet"/>
        <w:spacing w:before="0"/>
      </w:pPr>
      <w:r>
        <w:t>a managed database hosted within the Cloud Provider examined during your Cloud Fundamentals module</w:t>
      </w:r>
      <w:r w:rsidR="00625573">
        <w:t xml:space="preserve"> (e.g. MySQL in GCP)</w:t>
      </w:r>
    </w:p>
    <w:p w14:paraId="227C8C62" w14:textId="0F487E94" w:rsidR="007F0F38" w:rsidRDefault="00E026DC" w:rsidP="007F0F38">
      <w:pPr>
        <w:pStyle w:val="ParagraphBullet"/>
        <w:spacing w:before="0"/>
      </w:pPr>
      <w:r>
        <w:t>a front-end</w:t>
      </w:r>
      <w:r w:rsidR="001C0BAD">
        <w:t xml:space="preserve"> developed using </w:t>
      </w:r>
      <w:r>
        <w:t>the language from your Front-End Web Technologies module</w:t>
      </w:r>
      <w:r w:rsidR="009456D0">
        <w:t xml:space="preserve"> (e.g. JavaScript</w:t>
      </w:r>
      <w:r w:rsidR="00625573">
        <w:t>)</w:t>
      </w:r>
    </w:p>
    <w:p w14:paraId="0769B551" w14:textId="0960104F" w:rsidR="007F0F38" w:rsidRPr="00F33126" w:rsidRDefault="007F0F38" w:rsidP="007F0F38">
      <w:pPr>
        <w:pStyle w:val="ParagraphStyle"/>
        <w:jc w:val="center"/>
        <w:rPr>
          <w:rFonts w:ascii="Montserrat" w:hAnsi="Montserrat"/>
          <w:b/>
          <w:bCs/>
          <w:color w:val="002060"/>
        </w:rPr>
      </w:pPr>
      <w:bookmarkStart w:id="2" w:name="_Hlk41494557"/>
      <w:r w:rsidRPr="00F33126">
        <w:rPr>
          <w:rFonts w:ascii="Montserrat" w:hAnsi="Montserrat"/>
          <w:b/>
          <w:bCs/>
          <w:color w:val="002060"/>
        </w:rPr>
        <w:t>If you wish to use any technologies which have not been covered as part of your training, you must consult your trainer first.</w:t>
      </w:r>
    </w:p>
    <w:p w14:paraId="12FA2565" w14:textId="5CD351A7" w:rsidR="00E026DC" w:rsidRDefault="001E1DDE" w:rsidP="00E026DC">
      <w:pPr>
        <w:pStyle w:val="ParagraphStyle"/>
      </w:pPr>
      <w:bookmarkStart w:id="3" w:name="_Hlk41495409"/>
      <w:bookmarkEnd w:id="2"/>
      <w:r>
        <w:t xml:space="preserve">You must plan the approach you will take to complete this project using the design techniques </w:t>
      </w:r>
      <w:r w:rsidR="00DD169D">
        <w:t>you have learned</w:t>
      </w:r>
      <w:r w:rsidR="00CB079E">
        <w:t>. You</w:t>
      </w:r>
      <w:r w:rsidR="00E026DC">
        <w:t xml:space="preserve"> are </w:t>
      </w:r>
      <w:r w:rsidR="00CB079E">
        <w:t xml:space="preserve">also </w:t>
      </w:r>
      <w:r w:rsidR="00E026DC">
        <w:t xml:space="preserve">expected to </w:t>
      </w:r>
      <w:proofErr w:type="spellStart"/>
      <w:r w:rsidR="00E026DC">
        <w:t>utilise</w:t>
      </w:r>
      <w:proofErr w:type="spellEnd"/>
      <w:r w:rsidR="00E026DC">
        <w:t xml:space="preserve"> </w:t>
      </w:r>
      <w:r>
        <w:t>a CI Pipeline that can automate the building and deployment of your art</w:t>
      </w:r>
      <w:r w:rsidR="00E026DC">
        <w:t>e</w:t>
      </w:r>
      <w:r>
        <w:t>fact.</w:t>
      </w:r>
      <w:bookmarkStart w:id="4" w:name="_Toc21684952"/>
      <w:r w:rsidR="00CB079E">
        <w:t xml:space="preserve"> Finally, your project is expected to have been rigorously tested.</w:t>
      </w:r>
    </w:p>
    <w:p w14:paraId="136C25E1" w14:textId="4353AE46" w:rsidR="001E1DDE" w:rsidRDefault="008E0381" w:rsidP="008E0381">
      <w:pPr>
        <w:pStyle w:val="Heading1"/>
      </w:pPr>
      <w:bookmarkStart w:id="5" w:name="_Toc41496495"/>
      <w:bookmarkEnd w:id="3"/>
      <w:bookmarkEnd w:id="4"/>
      <w:r>
        <w:t>Scope</w:t>
      </w:r>
      <w:bookmarkEnd w:id="5"/>
    </w:p>
    <w:p w14:paraId="36F5D9F8" w14:textId="77777777" w:rsidR="008E0381" w:rsidRDefault="008E0381" w:rsidP="009C5AD3">
      <w:pPr>
        <w:pStyle w:val="ParagraphStyle"/>
        <w:rPr>
          <w:rFonts w:ascii="Open Sans" w:hAnsi="Open Sans" w:cs="FreeSans"/>
          <w:color w:val="767171" w:themeColor="background2" w:themeShade="80"/>
        </w:rPr>
      </w:pPr>
      <w:r>
        <w:t>The requirements set for the project are below. Note that these are a minimum set of requirements and can be added onto during the duration of the project.</w:t>
      </w:r>
    </w:p>
    <w:p w14:paraId="10B7BF89" w14:textId="77777777" w:rsidR="008E0381" w:rsidRDefault="008E0381" w:rsidP="009C5AD3">
      <w:pPr>
        <w:pStyle w:val="ParagraphStyle"/>
      </w:pPr>
      <w:r>
        <w:lastRenderedPageBreak/>
        <w:t>The requirements of the project are as follows:</w:t>
      </w:r>
    </w:p>
    <w:p w14:paraId="7224179D" w14:textId="17410353" w:rsidR="00346BDF" w:rsidRDefault="00346BDF" w:rsidP="00346BDF">
      <w:pPr>
        <w:pStyle w:val="ParagraphBullet"/>
      </w:pPr>
      <w:r>
        <w:t>Code fully integrated into a Version Control System, which will subsequently be built through a CI server and deployed to an artefact repository manager.</w:t>
      </w:r>
    </w:p>
    <w:p w14:paraId="743BA656" w14:textId="06223A2A" w:rsidR="008E0381" w:rsidRDefault="008E0381" w:rsidP="009C5AD3">
      <w:pPr>
        <w:pStyle w:val="ParagraphBullet"/>
      </w:pPr>
      <w:r>
        <w:t xml:space="preserve">A </w:t>
      </w:r>
      <w:r w:rsidR="00B13A55">
        <w:t>project management</w:t>
      </w:r>
      <w:r>
        <w:t xml:space="preserve"> board with full expansion on user stories</w:t>
      </w:r>
      <w:r w:rsidR="00E63494">
        <w:t xml:space="preserve"> and </w:t>
      </w:r>
      <w:r>
        <w:t>tasks needed to complete the project. It should also provide a record of any issues or risks that you faced creating your project.</w:t>
      </w:r>
    </w:p>
    <w:p w14:paraId="2F691A98" w14:textId="4C913D83" w:rsidR="008E0381" w:rsidRDefault="008E0381" w:rsidP="009C5AD3">
      <w:pPr>
        <w:pStyle w:val="ParagraphBullet"/>
      </w:pPr>
      <w:r>
        <w:t>A relational database</w:t>
      </w:r>
      <w:r w:rsidR="00E026DC">
        <w:t xml:space="preserve">, </w:t>
      </w:r>
      <w:r w:rsidR="009456D0">
        <w:t xml:space="preserve">located </w:t>
      </w:r>
      <w:r w:rsidR="00E026DC">
        <w:t xml:space="preserve">within the Cloud, which is </w:t>
      </w:r>
      <w:r>
        <w:t xml:space="preserve">used to </w:t>
      </w:r>
      <w:r w:rsidR="00E026DC">
        <w:t xml:space="preserve">persist </w:t>
      </w:r>
      <w:r>
        <w:t>data for the project</w:t>
      </w:r>
      <w:r w:rsidR="00E026DC">
        <w:t xml:space="preserve">. This database must contain at least </w:t>
      </w:r>
      <w:r w:rsidR="00E026DC" w:rsidRPr="39A2DEDF">
        <w:rPr>
          <w:rFonts w:ascii="Montserrat" w:hAnsi="Montserrat"/>
          <w:b/>
          <w:bCs/>
        </w:rPr>
        <w:t>t</w:t>
      </w:r>
      <w:r w:rsidR="160AADEB" w:rsidRPr="39A2DEDF">
        <w:rPr>
          <w:rFonts w:ascii="Montserrat" w:hAnsi="Montserrat"/>
          <w:b/>
          <w:bCs/>
        </w:rPr>
        <w:t xml:space="preserve">wo </w:t>
      </w:r>
      <w:r w:rsidR="00E026DC" w:rsidRPr="39A2DEDF">
        <w:rPr>
          <w:rFonts w:ascii="Montserrat" w:hAnsi="Montserrat"/>
          <w:b/>
          <w:bCs/>
        </w:rPr>
        <w:t>entities</w:t>
      </w:r>
      <w:r w:rsidR="00F33126">
        <w:t xml:space="preserve">, with their relationships </w:t>
      </w:r>
      <w:r w:rsidR="007908B4">
        <w:t>modelled using an ERD.</w:t>
      </w:r>
    </w:p>
    <w:p w14:paraId="6E2DFBAD" w14:textId="10885CBB" w:rsidR="008E0381" w:rsidRDefault="008E0381" w:rsidP="009C5AD3">
      <w:pPr>
        <w:pStyle w:val="ParagraphBullet"/>
      </w:pPr>
      <w:r>
        <w:t>A functional application</w:t>
      </w:r>
      <w:r w:rsidR="007908B4">
        <w:t xml:space="preserve"> ‘back-end’</w:t>
      </w:r>
      <w:r>
        <w:t xml:space="preserve">, </w:t>
      </w:r>
      <w:r w:rsidR="007908B4">
        <w:t xml:space="preserve">written </w:t>
      </w:r>
      <w:r w:rsidR="00E63494">
        <w:t xml:space="preserve">in </w:t>
      </w:r>
      <w:r w:rsidR="007908B4">
        <w:t xml:space="preserve">the </w:t>
      </w:r>
      <w:r w:rsidR="00E63494">
        <w:t xml:space="preserve">language </w:t>
      </w:r>
      <w:r>
        <w:t>that you have covered during training</w:t>
      </w:r>
      <w:r w:rsidR="007908B4">
        <w:t xml:space="preserve">, created following OOP principles and best practice, </w:t>
      </w:r>
      <w:r>
        <w:t xml:space="preserve">that meets the requirements set on your Kanban </w:t>
      </w:r>
      <w:r w:rsidR="007908B4">
        <w:t>b</w:t>
      </w:r>
      <w:r>
        <w:t>oard.</w:t>
      </w:r>
    </w:p>
    <w:p w14:paraId="5A5A1E5D" w14:textId="1DF54028" w:rsidR="00346BDF" w:rsidRDefault="00346BDF" w:rsidP="00346BDF">
      <w:pPr>
        <w:pStyle w:val="ParagraphBullet"/>
      </w:pPr>
      <w:r>
        <w:t>A build of your application, including any dependencies it might need, produced using an integrated build tool, and with relevant static analysis and artefact repository tools utilised.</w:t>
      </w:r>
    </w:p>
    <w:p w14:paraId="3100A7BE" w14:textId="2F5DC8D5" w:rsidR="007908B4" w:rsidRDefault="007908B4" w:rsidP="009C5AD3">
      <w:pPr>
        <w:pStyle w:val="ParagraphBullet"/>
      </w:pPr>
      <w:r>
        <w:t>A functional ‘front-end’ website (and integrated APIs) which connect to your back-end.</w:t>
      </w:r>
    </w:p>
    <w:p w14:paraId="751D2078" w14:textId="1DD07636" w:rsidR="008E0381" w:rsidRDefault="007908B4" w:rsidP="009C5AD3">
      <w:pPr>
        <w:pStyle w:val="ParagraphBullet"/>
      </w:pPr>
      <w:r>
        <w:t>Fully designed test suites for the application you are creating, as well as automated tests for validation of the application</w:t>
      </w:r>
      <w:r w:rsidR="008E0381">
        <w:t xml:space="preserve">. You </w:t>
      </w:r>
      <w:r w:rsidR="00346BDF">
        <w:t>should aim to</w:t>
      </w:r>
      <w:r w:rsidR="007F0F38">
        <w:t xml:space="preserve"> </w:t>
      </w:r>
      <w:r w:rsidR="00346BDF">
        <w:t xml:space="preserve">reach the </w:t>
      </w:r>
      <w:r w:rsidR="007F0F38">
        <w:t xml:space="preserve">industry-standard </w:t>
      </w:r>
      <w:r w:rsidR="00346BDF">
        <w:t xml:space="preserve">of </w:t>
      </w:r>
      <w:r w:rsidR="007F0F38" w:rsidRPr="00AA75E8">
        <w:rPr>
          <w:rFonts w:ascii="Montserrat" w:hAnsi="Montserrat"/>
          <w:b/>
          <w:bCs/>
        </w:rPr>
        <w:t>80%</w:t>
      </w:r>
      <w:r w:rsidR="007F0F38">
        <w:t xml:space="preserve"> test coverage </w:t>
      </w:r>
      <w:r w:rsidR="00CB079E">
        <w:t xml:space="preserve">through both </w:t>
      </w:r>
      <w:r w:rsidR="00CB079E" w:rsidRPr="00AA75E8">
        <w:rPr>
          <w:rFonts w:ascii="Montserrat" w:hAnsi="Montserrat"/>
          <w:b/>
          <w:bCs/>
        </w:rPr>
        <w:t>unit</w:t>
      </w:r>
      <w:r w:rsidR="00CB079E">
        <w:rPr>
          <w:b/>
          <w:bCs/>
        </w:rPr>
        <w:t xml:space="preserve"> </w:t>
      </w:r>
      <w:r w:rsidR="00CB079E">
        <w:t xml:space="preserve">and </w:t>
      </w:r>
      <w:r w:rsidR="00CB079E" w:rsidRPr="00AA75E8">
        <w:rPr>
          <w:rFonts w:ascii="Montserrat" w:hAnsi="Montserrat"/>
          <w:b/>
          <w:bCs/>
        </w:rPr>
        <w:t>integration</w:t>
      </w:r>
      <w:r w:rsidR="00CB079E">
        <w:rPr>
          <w:b/>
          <w:bCs/>
        </w:rPr>
        <w:t xml:space="preserve"> </w:t>
      </w:r>
      <w:r w:rsidR="00CB079E">
        <w:t>testing</w:t>
      </w:r>
      <w:r w:rsidR="008E0381">
        <w:t>.</w:t>
      </w:r>
    </w:p>
    <w:p w14:paraId="710CE59E" w14:textId="77777777" w:rsidR="008E64D6" w:rsidRDefault="008E64D6" w:rsidP="008E64D6">
      <w:pPr>
        <w:pStyle w:val="ParagraphStyle"/>
        <w:jc w:val="center"/>
        <w:rPr>
          <w:rFonts w:ascii="Montserrat" w:hAnsi="Montserrat"/>
          <w:b/>
          <w:bCs/>
          <w:color w:val="1F3864" w:themeColor="accent5" w:themeShade="80"/>
        </w:rPr>
      </w:pPr>
    </w:p>
    <w:p w14:paraId="1EA59C96" w14:textId="16D1D995" w:rsidR="008E64D6" w:rsidRDefault="008E0381" w:rsidP="008E64D6">
      <w:pPr>
        <w:pStyle w:val="ParagraphStyle"/>
        <w:jc w:val="center"/>
        <w:rPr>
          <w:rFonts w:ascii="Montserrat" w:hAnsi="Montserrat"/>
          <w:b/>
          <w:bCs/>
          <w:color w:val="1F3864" w:themeColor="accent5" w:themeShade="80"/>
        </w:rPr>
      </w:pPr>
      <w:r w:rsidRPr="008E64D6">
        <w:rPr>
          <w:rFonts w:ascii="Montserrat" w:hAnsi="Montserrat"/>
          <w:b/>
          <w:bCs/>
          <w:color w:val="1F3864" w:themeColor="accent5" w:themeShade="80"/>
        </w:rPr>
        <w:t>You should consider the concept of MVP (Minimum Viable Product) as you plan your project</w:t>
      </w:r>
      <w:r w:rsidR="00951404" w:rsidRPr="008E64D6">
        <w:rPr>
          <w:rFonts w:ascii="Montserrat" w:hAnsi="Montserrat"/>
          <w:b/>
          <w:bCs/>
          <w:color w:val="1F3864" w:themeColor="accent5" w:themeShade="80"/>
        </w:rPr>
        <w:t>.</w:t>
      </w:r>
    </w:p>
    <w:p w14:paraId="0B94F449" w14:textId="77777777" w:rsidR="008E64D6" w:rsidRPr="008E64D6" w:rsidRDefault="008E64D6" w:rsidP="008E64D6">
      <w:pPr>
        <w:pStyle w:val="ParagraphStyle"/>
        <w:jc w:val="center"/>
        <w:rPr>
          <w:rFonts w:ascii="Montserrat" w:hAnsi="Montserrat"/>
          <w:b/>
          <w:bCs/>
          <w:color w:val="1F3864" w:themeColor="accent5" w:themeShade="80"/>
        </w:rPr>
      </w:pPr>
    </w:p>
    <w:p w14:paraId="60585372" w14:textId="4678AD85" w:rsidR="00E63494" w:rsidRPr="008E64D6" w:rsidRDefault="00951404" w:rsidP="008E64D6">
      <w:pPr>
        <w:pStyle w:val="ParagraphStyle"/>
        <w:jc w:val="center"/>
        <w:rPr>
          <w:rFonts w:ascii="Montserrat" w:hAnsi="Montserrat"/>
          <w:b/>
          <w:bCs/>
          <w:color w:val="1F3864" w:themeColor="accent5" w:themeShade="80"/>
        </w:rPr>
      </w:pPr>
      <w:r w:rsidRPr="008E64D6">
        <w:rPr>
          <w:rFonts w:ascii="Montserrat" w:hAnsi="Montserrat"/>
          <w:b/>
          <w:bCs/>
          <w:color w:val="1F3864" w:themeColor="accent5" w:themeShade="80"/>
        </w:rPr>
        <w:t xml:space="preserve">Ensure that you </w:t>
      </w:r>
      <w:r w:rsidR="008E0381" w:rsidRPr="008E64D6">
        <w:rPr>
          <w:rFonts w:ascii="Montserrat" w:hAnsi="Montserrat"/>
          <w:b/>
          <w:bCs/>
          <w:color w:val="1F3864" w:themeColor="accent5" w:themeShade="80"/>
        </w:rPr>
        <w:t xml:space="preserve">complete </w:t>
      </w:r>
      <w:r w:rsidR="008E0381" w:rsidRPr="008E64D6">
        <w:rPr>
          <w:rFonts w:ascii="Montserrat" w:hAnsi="Montserrat"/>
          <w:b/>
          <w:bCs/>
          <w:color w:val="1F3864" w:themeColor="accent5" w:themeShade="80"/>
          <w:u w:val="single"/>
        </w:rPr>
        <w:t>all</w:t>
      </w:r>
      <w:r w:rsidR="008E0381" w:rsidRPr="008E64D6">
        <w:rPr>
          <w:rFonts w:ascii="Montserrat" w:hAnsi="Montserrat"/>
          <w:b/>
          <w:bCs/>
          <w:color w:val="1F3864" w:themeColor="accent5" w:themeShade="80"/>
        </w:rPr>
        <w:t xml:space="preserve"> the requirements above before </w:t>
      </w:r>
      <w:r w:rsidRPr="008E64D6">
        <w:rPr>
          <w:rFonts w:ascii="Montserrat" w:hAnsi="Montserrat"/>
          <w:b/>
          <w:bCs/>
          <w:color w:val="1F3864" w:themeColor="accent5" w:themeShade="80"/>
        </w:rPr>
        <w:t xml:space="preserve">adding </w:t>
      </w:r>
      <w:r w:rsidR="008E0381" w:rsidRPr="008E64D6">
        <w:rPr>
          <w:rFonts w:ascii="Montserrat" w:hAnsi="Montserrat"/>
          <w:b/>
          <w:bCs/>
          <w:color w:val="1F3864" w:themeColor="accent5" w:themeShade="80"/>
        </w:rPr>
        <w:t xml:space="preserve">extra functionality that is not </w:t>
      </w:r>
      <w:r w:rsidRPr="008E64D6">
        <w:rPr>
          <w:rFonts w:ascii="Montserrat" w:hAnsi="Montserrat"/>
          <w:b/>
          <w:bCs/>
          <w:color w:val="1F3864" w:themeColor="accent5" w:themeShade="80"/>
        </w:rPr>
        <w:t xml:space="preserve">explicitly </w:t>
      </w:r>
      <w:r w:rsidR="008E0381" w:rsidRPr="008E64D6">
        <w:rPr>
          <w:rFonts w:ascii="Montserrat" w:hAnsi="Montserrat"/>
          <w:b/>
          <w:bCs/>
          <w:color w:val="1F3864" w:themeColor="accent5" w:themeShade="80"/>
        </w:rPr>
        <w:t>specified above.</w:t>
      </w:r>
    </w:p>
    <w:p w14:paraId="37861F8C" w14:textId="77777777" w:rsidR="00E63494" w:rsidRDefault="00E63494" w:rsidP="00E63494">
      <w:r>
        <w:br w:type="page"/>
      </w:r>
    </w:p>
    <w:p w14:paraId="2F74FD40" w14:textId="77777777" w:rsidR="00E63494" w:rsidRDefault="00E63494" w:rsidP="00E63494">
      <w:pPr>
        <w:pStyle w:val="Heading1"/>
        <w:rPr>
          <w:rFonts w:ascii="Segoe UI Light" w:hAnsi="Segoe UI Light"/>
          <w:color w:val="44546A" w:themeColor="text2"/>
        </w:rPr>
      </w:pPr>
      <w:bookmarkStart w:id="6" w:name="_Toc21684954"/>
      <w:bookmarkStart w:id="7" w:name="_Toc41496496"/>
      <w:r>
        <w:lastRenderedPageBreak/>
        <w:t>Constraints</w:t>
      </w:r>
      <w:bookmarkEnd w:id="6"/>
      <w:bookmarkEnd w:id="7"/>
    </w:p>
    <w:p w14:paraId="36244D5A" w14:textId="28D852FC" w:rsidR="00E63494" w:rsidRDefault="00E63494" w:rsidP="00E63494">
      <w:pPr>
        <w:pStyle w:val="ParagraphStyle"/>
      </w:pPr>
      <w:bookmarkStart w:id="8" w:name="_Hlk41494791"/>
      <w:r>
        <w:t>The time constraint</w:t>
      </w:r>
      <w:r w:rsidR="007908B4">
        <w:t>s</w:t>
      </w:r>
      <w:r>
        <w:t xml:space="preserve"> </w:t>
      </w:r>
      <w:r w:rsidR="007908B4">
        <w:t xml:space="preserve">for </w:t>
      </w:r>
      <w:r>
        <w:t xml:space="preserve">this application will be discussed when </w:t>
      </w:r>
      <w:r w:rsidR="007908B4">
        <w:t xml:space="preserve">this </w:t>
      </w:r>
      <w:r>
        <w:t xml:space="preserve">specification </w:t>
      </w:r>
      <w:r w:rsidR="007908B4">
        <w:t>has been distributed to you.</w:t>
      </w:r>
    </w:p>
    <w:p w14:paraId="29B84C04" w14:textId="3E950BD3" w:rsidR="00E63494" w:rsidRDefault="00E63494" w:rsidP="008916A6">
      <w:pPr>
        <w:pStyle w:val="ParagraphStyle"/>
        <w:spacing w:after="240"/>
      </w:pPr>
      <w:bookmarkStart w:id="9" w:name="_Hlk41494803"/>
      <w:bookmarkEnd w:id="8"/>
      <w:r>
        <w:t xml:space="preserve">The application </w:t>
      </w:r>
      <w:r w:rsidR="007908B4">
        <w:t xml:space="preserve">must also </w:t>
      </w:r>
      <w:r w:rsidR="007908B4" w:rsidRPr="00AA75E8">
        <w:rPr>
          <w:rFonts w:ascii="Montserrat" w:hAnsi="Montserrat"/>
          <w:b/>
          <w:bCs/>
        </w:rPr>
        <w:t>strictly</w:t>
      </w:r>
      <w:r w:rsidR="007908B4">
        <w:t xml:space="preserve"> adhere to the following technological constraints, as encountered </w:t>
      </w:r>
      <w:proofErr w:type="gramStart"/>
      <w:r w:rsidR="007908B4">
        <w:t>during the course of</w:t>
      </w:r>
      <w:proofErr w:type="gramEnd"/>
      <w:r w:rsidR="007908B4">
        <w:t xml:space="preserve"> your training:</w:t>
      </w:r>
    </w:p>
    <w:p w14:paraId="38288B59" w14:textId="77777777" w:rsidR="00CB079E" w:rsidRDefault="00CB079E" w:rsidP="008916A6">
      <w:pPr>
        <w:pStyle w:val="ParagraphBullet"/>
        <w:spacing w:before="0"/>
      </w:pPr>
      <w:bookmarkStart w:id="10" w:name="_Hlk41494889"/>
      <w:bookmarkEnd w:id="9"/>
      <w:r w:rsidRPr="00AA75E8">
        <w:rPr>
          <w:rFonts w:ascii="Montserrat" w:hAnsi="Montserrat"/>
          <w:b/>
          <w:bCs/>
        </w:rPr>
        <w:t>Version Control System</w:t>
      </w:r>
      <w:r w:rsidRPr="00067776">
        <w:t xml:space="preserve">: </w:t>
      </w:r>
      <w:r>
        <w:t>Git</w:t>
      </w:r>
    </w:p>
    <w:p w14:paraId="3609FC80" w14:textId="54788CA9" w:rsidR="00CB079E" w:rsidRPr="00CB079E" w:rsidRDefault="00CB079E" w:rsidP="008916A6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Source Code Management</w:t>
      </w:r>
      <w:r>
        <w:rPr>
          <w:b/>
          <w:bCs/>
        </w:rPr>
        <w:t xml:space="preserve">: </w:t>
      </w:r>
      <w:r>
        <w:t>GitHub</w:t>
      </w:r>
    </w:p>
    <w:p w14:paraId="1E48F286" w14:textId="7D4D0354" w:rsidR="00E63494" w:rsidRDefault="00E63494" w:rsidP="008916A6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Kanban Board</w:t>
      </w:r>
      <w:r>
        <w:t xml:space="preserve">: </w:t>
      </w:r>
      <w:r w:rsidR="0024134B">
        <w:t xml:space="preserve">Trello / Jira / </w:t>
      </w:r>
      <w:r w:rsidR="007908B4">
        <w:t xml:space="preserve">GitHub Boards </w:t>
      </w:r>
    </w:p>
    <w:p w14:paraId="6F8CB394" w14:textId="469F45A1" w:rsidR="00E63494" w:rsidRDefault="00E63494" w:rsidP="008916A6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Database</w:t>
      </w:r>
      <w:r w:rsidR="008916A6" w:rsidRPr="00AA75E8">
        <w:rPr>
          <w:rFonts w:ascii="Montserrat" w:hAnsi="Montserrat"/>
          <w:b/>
          <w:bCs/>
        </w:rPr>
        <w:t xml:space="preserve"> Management System</w:t>
      </w:r>
      <w:r>
        <w:t xml:space="preserve">: </w:t>
      </w:r>
      <w:r w:rsidR="007908B4">
        <w:t>GCP instance of MySQL Server</w:t>
      </w:r>
      <w:r w:rsidR="006F29A5">
        <w:t xml:space="preserve"> 5.7</w:t>
      </w:r>
    </w:p>
    <w:p w14:paraId="2DE5D247" w14:textId="4B091687" w:rsidR="00E63494" w:rsidRDefault="007908B4" w:rsidP="008916A6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Back-End Programming Language</w:t>
      </w:r>
      <w:r w:rsidR="00E63494" w:rsidRPr="00067776">
        <w:t xml:space="preserve">: </w:t>
      </w:r>
      <w:r>
        <w:t>Java</w:t>
      </w:r>
    </w:p>
    <w:p w14:paraId="36B20732" w14:textId="0364F189" w:rsidR="00303C12" w:rsidRDefault="00303C12" w:rsidP="008916A6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API Development Platform</w:t>
      </w:r>
      <w:r>
        <w:t xml:space="preserve">: Spring </w:t>
      </w:r>
    </w:p>
    <w:p w14:paraId="4334CBFA" w14:textId="004D92E5" w:rsidR="007908B4" w:rsidRDefault="007908B4" w:rsidP="008916A6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Front-End Web Technologies</w:t>
      </w:r>
      <w:r>
        <w:rPr>
          <w:b/>
          <w:bCs/>
        </w:rPr>
        <w:t xml:space="preserve">: </w:t>
      </w:r>
      <w:r>
        <w:t xml:space="preserve">HTML, CSS, </w:t>
      </w:r>
      <w:r w:rsidR="00CB079E">
        <w:t>JavaScript</w:t>
      </w:r>
    </w:p>
    <w:p w14:paraId="39C78D19" w14:textId="5F03DE6C" w:rsidR="001B64B4" w:rsidRPr="001B64B4" w:rsidRDefault="001B64B4" w:rsidP="008916A6">
      <w:pPr>
        <w:pStyle w:val="ParagraphBullet"/>
        <w:spacing w:before="0"/>
        <w:rPr>
          <w:b/>
          <w:bCs/>
        </w:rPr>
      </w:pPr>
      <w:r w:rsidRPr="00AA75E8">
        <w:rPr>
          <w:rFonts w:ascii="Montserrat" w:hAnsi="Montserrat"/>
          <w:b/>
          <w:bCs/>
        </w:rPr>
        <w:t>Build Tool</w:t>
      </w:r>
      <w:r>
        <w:rPr>
          <w:b/>
          <w:bCs/>
        </w:rPr>
        <w:t xml:space="preserve">: </w:t>
      </w:r>
      <w:r>
        <w:t>Maven</w:t>
      </w:r>
    </w:p>
    <w:p w14:paraId="569EBEC8" w14:textId="1A6044F6" w:rsidR="00CB079E" w:rsidRPr="0024134B" w:rsidRDefault="00CB079E" w:rsidP="008916A6">
      <w:pPr>
        <w:pStyle w:val="ParagraphBullet"/>
        <w:spacing w:before="0"/>
        <w:rPr>
          <w:b/>
          <w:bCs/>
        </w:rPr>
      </w:pPr>
      <w:r w:rsidRPr="00AA75E8">
        <w:rPr>
          <w:rFonts w:ascii="Montserrat" w:hAnsi="Montserrat"/>
          <w:b/>
          <w:bCs/>
        </w:rPr>
        <w:t>Unit Testing</w:t>
      </w:r>
      <w:r>
        <w:rPr>
          <w:b/>
          <w:bCs/>
        </w:rPr>
        <w:t xml:space="preserve">: </w:t>
      </w:r>
      <w:r>
        <w:t>J</w:t>
      </w:r>
      <w:r w:rsidR="00DF0CBC">
        <w:t>U</w:t>
      </w:r>
      <w:r>
        <w:t>nit, Mockito</w:t>
      </w:r>
    </w:p>
    <w:p w14:paraId="5B3565B1" w14:textId="77777777" w:rsidR="0024134B" w:rsidRPr="00067776" w:rsidRDefault="0024134B" w:rsidP="0024134B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CI Server</w:t>
      </w:r>
      <w:r w:rsidRPr="00CB079E">
        <w:rPr>
          <w:b/>
          <w:bCs/>
        </w:rPr>
        <w:t>:</w:t>
      </w:r>
      <w:r w:rsidRPr="00067776">
        <w:t xml:space="preserve"> Jenkins</w:t>
      </w:r>
    </w:p>
    <w:p w14:paraId="35BB5121" w14:textId="77777777" w:rsidR="0024134B" w:rsidRPr="00CB079E" w:rsidRDefault="0024134B" w:rsidP="0024134B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Static Analysis</w:t>
      </w:r>
      <w:r>
        <w:rPr>
          <w:b/>
          <w:bCs/>
        </w:rPr>
        <w:t xml:space="preserve">: </w:t>
      </w:r>
      <w:r>
        <w:t>SonarQube</w:t>
      </w:r>
    </w:p>
    <w:p w14:paraId="5253A669" w14:textId="35345AEB" w:rsidR="00106A69" w:rsidRPr="00CB079E" w:rsidRDefault="00106A69" w:rsidP="008916A6">
      <w:pPr>
        <w:pStyle w:val="ParagraphBullet"/>
        <w:spacing w:before="0"/>
        <w:rPr>
          <w:b/>
          <w:bCs/>
        </w:rPr>
      </w:pPr>
      <w:r w:rsidRPr="00AA75E8">
        <w:rPr>
          <w:rFonts w:ascii="Montserrat" w:hAnsi="Montserrat"/>
          <w:b/>
          <w:bCs/>
        </w:rPr>
        <w:t>Test Reporting</w:t>
      </w:r>
      <w:r>
        <w:t xml:space="preserve">: </w:t>
      </w:r>
      <w:proofErr w:type="spellStart"/>
      <w:r>
        <w:t>Surefire</w:t>
      </w:r>
      <w:proofErr w:type="spellEnd"/>
    </w:p>
    <w:p w14:paraId="31D8F237" w14:textId="39C9D897" w:rsidR="00CB079E" w:rsidRDefault="00CB079E" w:rsidP="008916A6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Artefact Repository</w:t>
      </w:r>
      <w:r>
        <w:rPr>
          <w:b/>
          <w:bCs/>
        </w:rPr>
        <w:t xml:space="preserve">: </w:t>
      </w:r>
      <w:r>
        <w:t>Nexus</w:t>
      </w:r>
    </w:p>
    <w:p w14:paraId="1D04A0A3" w14:textId="59BB9234" w:rsidR="00067776" w:rsidRDefault="00067776" w:rsidP="00067776">
      <w:pPr>
        <w:pStyle w:val="Heading1"/>
        <w:rPr>
          <w:rFonts w:ascii="Segoe UI Light" w:hAnsi="Segoe UI Light"/>
          <w:color w:val="44546A" w:themeColor="text2"/>
        </w:rPr>
      </w:pPr>
      <w:bookmarkStart w:id="11" w:name="_Toc21684955"/>
      <w:bookmarkStart w:id="12" w:name="_Toc41496497"/>
      <w:bookmarkEnd w:id="10"/>
      <w:r>
        <w:t>Deliverable</w:t>
      </w:r>
      <w:bookmarkEnd w:id="11"/>
      <w:bookmarkEnd w:id="12"/>
    </w:p>
    <w:p w14:paraId="55935A77" w14:textId="74FB5744" w:rsidR="00067776" w:rsidRDefault="00067776" w:rsidP="00067776">
      <w:pPr>
        <w:pStyle w:val="ParagraphStyle"/>
      </w:pPr>
      <w:r>
        <w:t xml:space="preserve">The final deliverable for this project is the completed application with full documentation around </w:t>
      </w:r>
      <w:proofErr w:type="spellStart"/>
      <w:r>
        <w:t>utilisation</w:t>
      </w:r>
      <w:proofErr w:type="spellEnd"/>
      <w:r>
        <w:t xml:space="preserve"> of supporting tools</w:t>
      </w:r>
      <w:r w:rsidR="00CB079E">
        <w:t>. T</w:t>
      </w:r>
      <w:r>
        <w:t>his will require a fully functional application.</w:t>
      </w:r>
    </w:p>
    <w:p w14:paraId="59E9430D" w14:textId="58C87EA0" w:rsidR="00243BB2" w:rsidRDefault="00276BB2" w:rsidP="00067776">
      <w:pPr>
        <w:pStyle w:val="ParagraphStyle"/>
      </w:pPr>
      <w:bookmarkStart w:id="13" w:name="_Hlk41491075"/>
      <w:r>
        <w:t>You will be required to present your work</w:t>
      </w:r>
      <w:r w:rsidR="00243BB2">
        <w:t xml:space="preserve"> to at least one trainer – this may be your course leader, another trainer, or several trainers</w:t>
      </w:r>
      <w:r>
        <w:t xml:space="preserve">. This will take the form of a </w:t>
      </w:r>
      <w:r w:rsidR="00067776">
        <w:t xml:space="preserve">presentation of work </w:t>
      </w:r>
      <w:r w:rsidR="00E1430C">
        <w:t xml:space="preserve">lasting </w:t>
      </w:r>
      <w:r>
        <w:t xml:space="preserve">15 </w:t>
      </w:r>
      <w:r w:rsidR="00E1430C">
        <w:t>minutes</w:t>
      </w:r>
      <w:r>
        <w:t xml:space="preserve">, plus a </w:t>
      </w:r>
      <w:r w:rsidR="00E1430C">
        <w:t>5-minute Q&amp;A</w:t>
      </w:r>
      <w:r>
        <w:t xml:space="preserve"> session.</w:t>
      </w:r>
      <w:r w:rsidR="00303C12">
        <w:t xml:space="preserve"> </w:t>
      </w:r>
    </w:p>
    <w:p w14:paraId="0E172744" w14:textId="294A08BD" w:rsidR="0081319F" w:rsidRDefault="00303C12" w:rsidP="00067776">
      <w:pPr>
        <w:pStyle w:val="ParagraphStyle"/>
      </w:pPr>
      <w:bookmarkStart w:id="14" w:name="_Hlk41491083"/>
      <w:bookmarkStart w:id="15" w:name="_Hlk41491117"/>
      <w:bookmarkEnd w:id="13"/>
      <w:r>
        <w:t>Given the above, y</w:t>
      </w:r>
      <w:r w:rsidR="00067776">
        <w:t xml:space="preserve">ou will </w:t>
      </w:r>
      <w:r>
        <w:t xml:space="preserve">therefore </w:t>
      </w:r>
      <w:r w:rsidR="00067776">
        <w:t xml:space="preserve">be required to track </w:t>
      </w:r>
      <w:r>
        <w:t xml:space="preserve">your </w:t>
      </w:r>
      <w:r w:rsidR="00067776">
        <w:t>designs and work</w:t>
      </w:r>
      <w:r>
        <w:t>flow</w:t>
      </w:r>
      <w:r w:rsidR="00067776">
        <w:t xml:space="preserve"> </w:t>
      </w:r>
      <w:r w:rsidR="0081319F">
        <w:t xml:space="preserve">(e.g. through screenshots) </w:t>
      </w:r>
      <w:r w:rsidR="00067776">
        <w:t xml:space="preserve">throughout the duration of the </w:t>
      </w:r>
      <w:proofErr w:type="gramStart"/>
      <w:r w:rsidR="00067776">
        <w:t>project</w:t>
      </w:r>
      <w:r w:rsidR="00CB079E">
        <w:t>,</w:t>
      </w:r>
      <w:r w:rsidR="00067776">
        <w:t xml:space="preserve"> and</w:t>
      </w:r>
      <w:proofErr w:type="gramEnd"/>
      <w:r w:rsidR="00067776">
        <w:t xml:space="preserve"> be able to show how they changed over</w:t>
      </w:r>
      <w:r w:rsidR="00CB079E">
        <w:t xml:space="preserve"> </w:t>
      </w:r>
      <w:r w:rsidR="00067776">
        <w:t>time.</w:t>
      </w:r>
    </w:p>
    <w:p w14:paraId="5DD43996" w14:textId="77777777" w:rsidR="00B11D9A" w:rsidRPr="002141A3" w:rsidRDefault="00B11D9A" w:rsidP="00B11D9A">
      <w:pPr>
        <w:pStyle w:val="ParagraphStyle"/>
      </w:pPr>
      <w:bookmarkStart w:id="16" w:name="_Hlk41491092"/>
      <w:bookmarkEnd w:id="14"/>
      <w:r>
        <w:t xml:space="preserve">You will be required to </w:t>
      </w:r>
      <w:proofErr w:type="spellStart"/>
      <w:r>
        <w:t>utilise</w:t>
      </w:r>
      <w:proofErr w:type="spellEnd"/>
      <w:r>
        <w:t xml:space="preserve"> the Feature-Branch Model, and to push a working copy of your code to the </w:t>
      </w:r>
      <w:r w:rsidRPr="000F2552">
        <w:rPr>
          <w:rFonts w:ascii="Montserrat" w:hAnsi="Montserrat"/>
          <w:b/>
          <w:bCs/>
        </w:rPr>
        <w:t>master</w:t>
      </w:r>
      <w:r>
        <w:rPr>
          <w:b/>
          <w:bCs/>
        </w:rPr>
        <w:t xml:space="preserve"> </w:t>
      </w:r>
      <w:r>
        <w:t xml:space="preserve">branch regularly. It is recommended to use the </w:t>
      </w:r>
      <w:r w:rsidRPr="000F2552">
        <w:rPr>
          <w:rFonts w:ascii="Montserrat" w:hAnsi="Montserrat"/>
          <w:b/>
          <w:bCs/>
        </w:rPr>
        <w:t>feature</w:t>
      </w:r>
      <w:r>
        <w:rPr>
          <w:rFonts w:ascii="Montserrat" w:hAnsi="Montserrat"/>
          <w:b/>
          <w:bCs/>
        </w:rPr>
        <w:t>-</w:t>
      </w:r>
      <w:r w:rsidRPr="000F2552">
        <w:rPr>
          <w:rFonts w:ascii="Montserrat" w:hAnsi="Montserrat"/>
          <w:b/>
          <w:bCs/>
        </w:rPr>
        <w:t>&lt;name&gt;</w:t>
      </w:r>
      <w:r>
        <w:rPr>
          <w:b/>
          <w:bCs/>
        </w:rPr>
        <w:t xml:space="preserve"> </w:t>
      </w:r>
      <w:r>
        <w:t>naming strategy for your feature branches.</w:t>
      </w:r>
    </w:p>
    <w:p w14:paraId="1BD9DB66" w14:textId="66BE4619" w:rsidR="0081319F" w:rsidRDefault="0081319F" w:rsidP="00067776">
      <w:pPr>
        <w:pStyle w:val="ParagraphStyle"/>
      </w:pPr>
      <w:r>
        <w:t xml:space="preserve">You will be required to include all supporting documentation for your project within your remote repository </w:t>
      </w:r>
      <w:r w:rsidR="006664B5">
        <w:t xml:space="preserve">at close-of-business on the day of presenting your project </w:t>
      </w:r>
      <w:bookmarkEnd w:id="15"/>
      <w:bookmarkEnd w:id="16"/>
      <w:r w:rsidR="006664B5">
        <w:t xml:space="preserve">– please refer to the </w:t>
      </w:r>
      <w:r w:rsidR="006664B5" w:rsidRPr="00B11D9A">
        <w:rPr>
          <w:rFonts w:ascii="Montserrat" w:hAnsi="Montserrat"/>
          <w:b/>
          <w:bCs/>
        </w:rPr>
        <w:t>Deliverables Checklist</w:t>
      </w:r>
      <w:r w:rsidR="00AF2A3A">
        <w:rPr>
          <w:rFonts w:ascii="Montserrat" w:hAnsi="Montserrat"/>
          <w:b/>
          <w:bCs/>
        </w:rPr>
        <w:t xml:space="preserve"> (MVP)</w:t>
      </w:r>
      <w:r w:rsidR="006664B5">
        <w:t xml:space="preserve"> for further details.</w:t>
      </w:r>
    </w:p>
    <w:p w14:paraId="2C008234" w14:textId="5175DA23" w:rsidR="00951404" w:rsidRDefault="00951404" w:rsidP="00951404">
      <w:pPr>
        <w:pStyle w:val="Heading1"/>
      </w:pPr>
      <w:bookmarkStart w:id="17" w:name="_Toc21684956"/>
      <w:bookmarkStart w:id="18" w:name="_Toc41496498"/>
      <w:r>
        <w:t>Deliverables Checklist</w:t>
      </w:r>
      <w:bookmarkEnd w:id="17"/>
      <w:r w:rsidR="00B2568E">
        <w:t xml:space="preserve"> (MVP)</w:t>
      </w:r>
      <w:bookmarkEnd w:id="18"/>
    </w:p>
    <w:p w14:paraId="022D2000" w14:textId="49B55AD9" w:rsidR="00951404" w:rsidRDefault="00951404" w:rsidP="00951404">
      <w:pPr>
        <w:pStyle w:val="Heading2"/>
      </w:pPr>
      <w:bookmarkStart w:id="19" w:name="_Toc41495939"/>
      <w:bookmarkStart w:id="20" w:name="_Toc41496499"/>
      <w:r>
        <w:t>Codebase</w:t>
      </w:r>
      <w:bookmarkEnd w:id="19"/>
      <w:bookmarkEnd w:id="20"/>
    </w:p>
    <w:p w14:paraId="05D34E28" w14:textId="5C2D9245" w:rsidR="00951404" w:rsidRPr="000F1664" w:rsidRDefault="00951404" w:rsidP="000F1664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CRUD functionality following the Enterprise Architecture Model</w:t>
      </w:r>
    </w:p>
    <w:p w14:paraId="16EEE7FD" w14:textId="1CE733D3" w:rsidR="000F1664" w:rsidRPr="00E1430C" w:rsidRDefault="0063451E" w:rsidP="00BF4E9A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Sensible package </w:t>
      </w:r>
      <w:r w:rsidR="000F1664">
        <w:rPr>
          <w:rFonts w:ascii="Montserrat Light" w:hAnsi="Montserrat Light"/>
        </w:rPr>
        <w:t xml:space="preserve">structure </w:t>
      </w:r>
      <w:r w:rsidR="00BF4E9A">
        <w:rPr>
          <w:rFonts w:ascii="Montserrat Light" w:hAnsi="Montserrat Light"/>
        </w:rPr>
        <w:t>(</w:t>
      </w:r>
      <w:r w:rsidR="000F1664">
        <w:rPr>
          <w:rFonts w:ascii="Montserrat Light" w:hAnsi="Montserrat Light"/>
        </w:rPr>
        <w:t>back-end</w:t>
      </w:r>
      <w:r w:rsidR="00BF4E9A">
        <w:rPr>
          <w:rFonts w:ascii="Montserrat Light" w:hAnsi="Montserrat Light"/>
        </w:rPr>
        <w:t xml:space="preserve">) and </w:t>
      </w:r>
      <w:r w:rsidR="000F1664">
        <w:rPr>
          <w:rFonts w:ascii="Montserrat Light" w:hAnsi="Montserrat Light"/>
        </w:rPr>
        <w:t xml:space="preserve">folder structure </w:t>
      </w:r>
      <w:r w:rsidR="00BF4E9A">
        <w:rPr>
          <w:rFonts w:ascii="Montserrat Light" w:hAnsi="Montserrat Light"/>
        </w:rPr>
        <w:t>(f</w:t>
      </w:r>
      <w:r w:rsidR="000F1664">
        <w:rPr>
          <w:rFonts w:ascii="Montserrat Light" w:hAnsi="Montserrat Light"/>
        </w:rPr>
        <w:t>ront-end</w:t>
      </w:r>
      <w:r w:rsidR="00BF4E9A">
        <w:rPr>
          <w:rFonts w:ascii="Montserrat Light" w:hAnsi="Montserrat Light"/>
        </w:rPr>
        <w:t>)</w:t>
      </w:r>
    </w:p>
    <w:p w14:paraId="356DD73D" w14:textId="15D19BE0" w:rsidR="00951404" w:rsidRPr="00E1430C" w:rsidRDefault="00FB3FB9" w:rsidP="00951404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Adherence to best practice</w:t>
      </w:r>
      <w:r w:rsidR="0081319F">
        <w:rPr>
          <w:rFonts w:ascii="Montserrat Light" w:hAnsi="Montserrat Light"/>
        </w:rPr>
        <w:t xml:space="preserve"> (e.g. </w:t>
      </w:r>
      <w:r>
        <w:rPr>
          <w:rFonts w:ascii="Montserrat Light" w:hAnsi="Montserrat Light"/>
        </w:rPr>
        <w:t>OOP principles</w:t>
      </w:r>
      <w:r w:rsidR="0081319F">
        <w:rPr>
          <w:rFonts w:ascii="Montserrat Light" w:hAnsi="Montserrat Light"/>
        </w:rPr>
        <w:t xml:space="preserve">, SOLID, </w:t>
      </w:r>
      <w:r>
        <w:rPr>
          <w:rFonts w:ascii="Montserrat Light" w:hAnsi="Montserrat Light"/>
        </w:rPr>
        <w:t>refactoring</w:t>
      </w:r>
      <w:r w:rsidR="0081319F">
        <w:rPr>
          <w:rFonts w:ascii="Montserrat Light" w:hAnsi="Montserrat Light"/>
        </w:rPr>
        <w:t>)</w:t>
      </w:r>
    </w:p>
    <w:p w14:paraId="1B4E1BA8" w14:textId="05F37FDB" w:rsidR="00951404" w:rsidRPr="00E1430C" w:rsidRDefault="00951404" w:rsidP="00951404">
      <w:pPr>
        <w:pStyle w:val="Heading2"/>
      </w:pPr>
      <w:bookmarkStart w:id="21" w:name="_Toc41495940"/>
      <w:bookmarkStart w:id="22" w:name="_Toc41496500"/>
      <w:r w:rsidRPr="00E1430C">
        <w:lastRenderedPageBreak/>
        <w:t>Testing</w:t>
      </w:r>
      <w:bookmarkEnd w:id="21"/>
      <w:bookmarkEnd w:id="22"/>
    </w:p>
    <w:p w14:paraId="0C18750C" w14:textId="20D1F7A7" w:rsidR="0063451E" w:rsidRPr="00E1430C" w:rsidRDefault="0063451E" w:rsidP="00BB2677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Unit testing for the project back-end</w:t>
      </w:r>
    </w:p>
    <w:p w14:paraId="321676B8" w14:textId="369AB91B" w:rsidR="0063451E" w:rsidRPr="00E1430C" w:rsidRDefault="0063451E" w:rsidP="00BB2677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Integration testing for the project front-end</w:t>
      </w:r>
    </w:p>
    <w:p w14:paraId="59365F70" w14:textId="63AA5EB0" w:rsidR="00951404" w:rsidRPr="00E1430C" w:rsidRDefault="0063451E" w:rsidP="00951404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Test coverage of the </w:t>
      </w:r>
      <w:proofErr w:type="spellStart"/>
      <w:r w:rsidRPr="005709B4">
        <w:rPr>
          <w:rFonts w:ascii="Montserrat" w:hAnsi="Montserrat"/>
          <w:b/>
          <w:bCs/>
        </w:rPr>
        <w:t>src</w:t>
      </w:r>
      <w:proofErr w:type="spellEnd"/>
      <w:r w:rsidRPr="005709B4">
        <w:rPr>
          <w:rFonts w:ascii="Montserrat" w:hAnsi="Montserrat"/>
          <w:b/>
          <w:bCs/>
        </w:rPr>
        <w:t>/main/java</w:t>
      </w:r>
      <w:r w:rsidRPr="00E1430C">
        <w:rPr>
          <w:rFonts w:ascii="Montserrat Light" w:hAnsi="Montserrat Light"/>
          <w:b/>
          <w:bCs/>
        </w:rPr>
        <w:t xml:space="preserve"> </w:t>
      </w:r>
      <w:r w:rsidR="00836555">
        <w:rPr>
          <w:rFonts w:ascii="Montserrat Light" w:hAnsi="Montserrat Light"/>
          <w:b/>
          <w:bCs/>
        </w:rPr>
        <w:t xml:space="preserve">folder, </w:t>
      </w:r>
      <w:r w:rsidR="005709B4">
        <w:rPr>
          <w:rFonts w:ascii="Montserrat Light" w:hAnsi="Montserrat Light"/>
        </w:rPr>
        <w:t xml:space="preserve">aiming for </w:t>
      </w:r>
      <w:r w:rsidR="009456D0" w:rsidRPr="005709B4">
        <w:rPr>
          <w:rFonts w:ascii="Montserrat" w:hAnsi="Montserrat"/>
          <w:b/>
          <w:bCs/>
        </w:rPr>
        <w:t>80</w:t>
      </w:r>
      <w:r w:rsidRPr="005709B4">
        <w:rPr>
          <w:rFonts w:ascii="Montserrat" w:hAnsi="Montserrat"/>
          <w:b/>
          <w:bCs/>
        </w:rPr>
        <w:t>%</w:t>
      </w:r>
    </w:p>
    <w:p w14:paraId="5570F347" w14:textId="1518CAA4" w:rsidR="00951404" w:rsidRPr="00E1430C" w:rsidRDefault="00951404" w:rsidP="00951404">
      <w:pPr>
        <w:pStyle w:val="Heading2"/>
      </w:pPr>
      <w:bookmarkStart w:id="23" w:name="_Toc41495941"/>
      <w:bookmarkStart w:id="24" w:name="_Toc41496501"/>
      <w:r w:rsidRPr="00E1430C">
        <w:t>Continuous Integration</w:t>
      </w:r>
      <w:bookmarkEnd w:id="23"/>
      <w:bookmarkEnd w:id="24"/>
    </w:p>
    <w:p w14:paraId="7322A7ED" w14:textId="67231113" w:rsidR="0063451E" w:rsidRDefault="0063451E" w:rsidP="0063451E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GitHub repository utilising the </w:t>
      </w:r>
      <w:r w:rsidR="007816BA">
        <w:rPr>
          <w:rFonts w:ascii="Montserrat Light" w:hAnsi="Montserrat Light"/>
        </w:rPr>
        <w:t>F</w:t>
      </w:r>
      <w:r w:rsidRPr="00E1430C">
        <w:rPr>
          <w:rFonts w:ascii="Montserrat Light" w:hAnsi="Montserrat Light"/>
        </w:rPr>
        <w:t>eature-</w:t>
      </w:r>
      <w:r w:rsidR="007816BA">
        <w:rPr>
          <w:rFonts w:ascii="Montserrat Light" w:hAnsi="Montserrat Light"/>
        </w:rPr>
        <w:t>B</w:t>
      </w:r>
      <w:r w:rsidRPr="00E1430C">
        <w:rPr>
          <w:rFonts w:ascii="Montserrat Light" w:hAnsi="Montserrat Light"/>
        </w:rPr>
        <w:t xml:space="preserve">ranch </w:t>
      </w:r>
      <w:r w:rsidR="007816BA">
        <w:rPr>
          <w:rFonts w:ascii="Montserrat Light" w:hAnsi="Montserrat Light"/>
        </w:rPr>
        <w:t>M</w:t>
      </w:r>
      <w:r w:rsidRPr="00E1430C">
        <w:rPr>
          <w:rFonts w:ascii="Montserrat Light" w:hAnsi="Montserrat Light"/>
        </w:rPr>
        <w:t>odel</w:t>
      </w:r>
      <w:r w:rsidR="00FB3FB9">
        <w:rPr>
          <w:rFonts w:ascii="Montserrat Light" w:hAnsi="Montserrat Light"/>
        </w:rPr>
        <w:t xml:space="preserve"> (</w:t>
      </w:r>
      <w:r w:rsidR="00FB3FB9">
        <w:rPr>
          <w:rFonts w:ascii="Montserrat Light" w:hAnsi="Montserrat Light"/>
          <w:b/>
          <w:bCs/>
        </w:rPr>
        <w:t>master</w:t>
      </w:r>
      <w:r w:rsidR="00FB3FB9">
        <w:rPr>
          <w:rFonts w:ascii="Montserrat Light" w:hAnsi="Montserrat Light"/>
        </w:rPr>
        <w:t>/</w:t>
      </w:r>
      <w:r w:rsidR="00FB3FB9">
        <w:rPr>
          <w:rFonts w:ascii="Montserrat Light" w:hAnsi="Montserrat Light"/>
          <w:b/>
          <w:bCs/>
        </w:rPr>
        <w:t>dev</w:t>
      </w:r>
      <w:r w:rsidR="00FB3FB9">
        <w:rPr>
          <w:rFonts w:ascii="Montserrat Light" w:hAnsi="Montserrat Light"/>
        </w:rPr>
        <w:t>/</w:t>
      </w:r>
      <w:r w:rsidR="00FB3FB9">
        <w:rPr>
          <w:rFonts w:ascii="Montserrat Light" w:hAnsi="Montserrat Light"/>
          <w:b/>
          <w:bCs/>
        </w:rPr>
        <w:t>features</w:t>
      </w:r>
      <w:r w:rsidR="00FB3FB9">
        <w:rPr>
          <w:rFonts w:ascii="Montserrat Light" w:hAnsi="Montserrat Light"/>
        </w:rPr>
        <w:t>)</w:t>
      </w:r>
    </w:p>
    <w:p w14:paraId="4752FACA" w14:textId="0F74B97A" w:rsidR="00D20DAD" w:rsidRPr="00E1430C" w:rsidRDefault="006013ED" w:rsidP="0063451E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The </w:t>
      </w:r>
      <w:r w:rsidR="00D20DAD">
        <w:rPr>
          <w:rFonts w:ascii="Montserrat Light" w:hAnsi="Montserrat Light"/>
        </w:rPr>
        <w:t>master branch must compile</w:t>
      </w:r>
    </w:p>
    <w:p w14:paraId="5FFD08EB" w14:textId="45CC5311" w:rsidR="001B64B4" w:rsidRPr="00E1430C" w:rsidRDefault="001B64B4" w:rsidP="0063451E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</w:t>
      </w:r>
      <w:r w:rsidR="00AB1754">
        <w:rPr>
          <w:rFonts w:ascii="Montserrat Light" w:hAnsi="Montserrat Light"/>
          <w:b/>
          <w:bCs/>
        </w:rPr>
        <w:t xml:space="preserve">master </w:t>
      </w:r>
      <w:r w:rsidRPr="00E1430C">
        <w:rPr>
          <w:rFonts w:ascii="Montserrat Light" w:hAnsi="Montserrat Light"/>
        </w:rPr>
        <w:t xml:space="preserve">Jenkins </w:t>
      </w:r>
      <w:r w:rsidR="00AB1754">
        <w:rPr>
          <w:rFonts w:ascii="Montserrat Light" w:hAnsi="Montserrat Light"/>
        </w:rPr>
        <w:t xml:space="preserve">pipeline </w:t>
      </w:r>
      <w:r w:rsidRPr="00E1430C">
        <w:rPr>
          <w:rFonts w:ascii="Montserrat Light" w:hAnsi="Montserrat Light"/>
        </w:rPr>
        <w:t xml:space="preserve">job </w:t>
      </w:r>
      <w:r w:rsidR="00E1430C" w:rsidRPr="00E1430C">
        <w:rPr>
          <w:rFonts w:ascii="Montserrat Light" w:hAnsi="Montserrat Light"/>
        </w:rPr>
        <w:t>(for final builds)</w:t>
      </w:r>
    </w:p>
    <w:p w14:paraId="7D7D9C42" w14:textId="48370452" w:rsidR="00E1430C" w:rsidRPr="00E1430C" w:rsidRDefault="00E1430C" w:rsidP="0063451E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</w:t>
      </w:r>
      <w:r w:rsidR="00AB1754">
        <w:rPr>
          <w:rFonts w:ascii="Montserrat Light" w:hAnsi="Montserrat Light"/>
          <w:b/>
          <w:bCs/>
        </w:rPr>
        <w:t xml:space="preserve">dev </w:t>
      </w:r>
      <w:r w:rsidRPr="00E1430C">
        <w:rPr>
          <w:rFonts w:ascii="Montserrat Light" w:hAnsi="Montserrat Light"/>
        </w:rPr>
        <w:t xml:space="preserve">Jenkins </w:t>
      </w:r>
      <w:r w:rsidR="00AB1754">
        <w:rPr>
          <w:rFonts w:ascii="Montserrat Light" w:hAnsi="Montserrat Light"/>
        </w:rPr>
        <w:t xml:space="preserve">pipeline </w:t>
      </w:r>
      <w:r w:rsidRPr="00E1430C">
        <w:rPr>
          <w:rFonts w:ascii="Montserrat Light" w:hAnsi="Montserrat Light"/>
        </w:rPr>
        <w:t>job (for development purposes)</w:t>
      </w:r>
    </w:p>
    <w:p w14:paraId="4FCE84E1" w14:textId="1B6BF93F" w:rsidR="0063451E" w:rsidRPr="00E1430C" w:rsidRDefault="001B64B4" w:rsidP="0063451E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Code pushed to your personal </w:t>
      </w:r>
      <w:r w:rsidR="0063451E" w:rsidRPr="00E1430C">
        <w:rPr>
          <w:rFonts w:ascii="Montserrat Light" w:hAnsi="Montserrat Light"/>
        </w:rPr>
        <w:t>SonarQube</w:t>
      </w:r>
    </w:p>
    <w:p w14:paraId="60538E85" w14:textId="33F6BAE0" w:rsidR="001B64B4" w:rsidRPr="00E1430C" w:rsidRDefault="001B64B4" w:rsidP="0063451E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Code pushed to your trainer’s SonarQube</w:t>
      </w:r>
    </w:p>
    <w:p w14:paraId="168A0178" w14:textId="18459F82" w:rsidR="001B64B4" w:rsidRPr="00E1430C" w:rsidRDefault="001B64B4" w:rsidP="00E1430C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fat .jar </w:t>
      </w:r>
      <w:r w:rsidR="00AB1754">
        <w:rPr>
          <w:rFonts w:ascii="Montserrat Light" w:hAnsi="Montserrat Light"/>
        </w:rPr>
        <w:t>deployed</w:t>
      </w:r>
      <w:r w:rsidRPr="00E1430C">
        <w:rPr>
          <w:rFonts w:ascii="Montserrat Light" w:hAnsi="Montserrat Light"/>
        </w:rPr>
        <w:t xml:space="preserve"> to your trainer’s Nexus</w:t>
      </w:r>
    </w:p>
    <w:p w14:paraId="58219990" w14:textId="67936D10" w:rsidR="00951404" w:rsidRPr="00E1430C" w:rsidRDefault="00FB3FB9" w:rsidP="00951404">
      <w:pPr>
        <w:pStyle w:val="Heading2"/>
      </w:pPr>
      <w:bookmarkStart w:id="25" w:name="_Toc41495942"/>
      <w:bookmarkStart w:id="26" w:name="_Toc41496502"/>
      <w:r>
        <w:t xml:space="preserve">Repository &amp; </w:t>
      </w:r>
      <w:r w:rsidR="00951404" w:rsidRPr="00E1430C">
        <w:t>Documentation</w:t>
      </w:r>
      <w:bookmarkEnd w:id="25"/>
      <w:bookmarkEnd w:id="26"/>
    </w:p>
    <w:p w14:paraId="17A3B996" w14:textId="77777777" w:rsidR="00212022" w:rsidRPr="00E1430C" w:rsidRDefault="00212022" w:rsidP="00212022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 completed project management</w:t>
      </w:r>
      <w:r w:rsidRPr="00E1430C">
        <w:rPr>
          <w:rFonts w:ascii="Montserrat Light" w:hAnsi="Montserrat Light"/>
        </w:rPr>
        <w:t xml:space="preserve"> board, including user stories, acceptance criteria</w:t>
      </w:r>
      <w:r>
        <w:rPr>
          <w:rFonts w:ascii="Montserrat Light" w:hAnsi="Montserrat Light"/>
        </w:rPr>
        <w:t>, and estimations with story points/</w:t>
      </w:r>
      <w:proofErr w:type="spellStart"/>
      <w:r w:rsidRPr="00E1430C">
        <w:rPr>
          <w:rFonts w:ascii="Montserrat Light" w:hAnsi="Montserrat Light"/>
        </w:rPr>
        <w:t>MoSCoW</w:t>
      </w:r>
      <w:proofErr w:type="spellEnd"/>
    </w:p>
    <w:p w14:paraId="431F20C2" w14:textId="61F67733" w:rsidR="00E1430C" w:rsidRPr="00E1430C" w:rsidRDefault="00E1430C" w:rsidP="00E1430C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</w:t>
      </w:r>
      <w:proofErr w:type="gramStart"/>
      <w:r w:rsidRPr="00E1430C">
        <w:rPr>
          <w:rFonts w:ascii="Montserrat Light" w:hAnsi="Montserrat Light"/>
        </w:rPr>
        <w:t>working .</w:t>
      </w:r>
      <w:proofErr w:type="spellStart"/>
      <w:r w:rsidRPr="00E1430C">
        <w:rPr>
          <w:rFonts w:ascii="Montserrat Light" w:hAnsi="Montserrat Light"/>
        </w:rPr>
        <w:t>gitignore</w:t>
      </w:r>
      <w:proofErr w:type="spellEnd"/>
      <w:proofErr w:type="gramEnd"/>
      <w:r w:rsidRPr="00E1430C">
        <w:rPr>
          <w:rFonts w:ascii="Montserrat Light" w:hAnsi="Montserrat Light"/>
        </w:rPr>
        <w:t xml:space="preserve"> </w:t>
      </w:r>
      <w:r w:rsidR="00106A69">
        <w:rPr>
          <w:rFonts w:ascii="Montserrat Light" w:hAnsi="Montserrat Light"/>
        </w:rPr>
        <w:t xml:space="preserve">for ignoring </w:t>
      </w:r>
      <w:r w:rsidRPr="00E1430C">
        <w:rPr>
          <w:rFonts w:ascii="Montserrat Light" w:hAnsi="Montserrat Light"/>
        </w:rPr>
        <w:t>build-generated files and folders</w:t>
      </w:r>
    </w:p>
    <w:p w14:paraId="2263840C" w14:textId="33E65EFE" w:rsidR="00E1430C" w:rsidRPr="00E1430C" w:rsidRDefault="00AA6691" w:rsidP="00E1430C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 completed</w:t>
      </w:r>
      <w:r w:rsidR="00FB3FB9">
        <w:rPr>
          <w:rFonts w:ascii="Montserrat Light" w:hAnsi="Montserrat Light"/>
        </w:rPr>
        <w:t xml:space="preserve"> </w:t>
      </w:r>
      <w:r w:rsidR="00E1430C" w:rsidRPr="00E1430C">
        <w:rPr>
          <w:rFonts w:ascii="Montserrat Light" w:hAnsi="Montserrat Light"/>
        </w:rPr>
        <w:t xml:space="preserve">README.md explaining how to use </w:t>
      </w:r>
      <w:r w:rsidR="00106A69">
        <w:rPr>
          <w:rFonts w:ascii="Montserrat Light" w:hAnsi="Montserrat Light"/>
        </w:rPr>
        <w:t>your hobby system</w:t>
      </w:r>
    </w:p>
    <w:p w14:paraId="3C5E52F3" w14:textId="33D7CE83" w:rsidR="00E1430C" w:rsidRPr="00E1430C" w:rsidRDefault="00FB3FB9" w:rsidP="00E1430C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 completed risk </w:t>
      </w:r>
      <w:r w:rsidR="00E1430C" w:rsidRPr="00E1430C">
        <w:rPr>
          <w:rFonts w:ascii="Montserrat Light" w:hAnsi="Montserrat Light"/>
        </w:rPr>
        <w:t>assessment (utilising a matrix)</w:t>
      </w:r>
    </w:p>
    <w:p w14:paraId="233A906E" w14:textId="1440AD12" w:rsidR="000A4572" w:rsidRPr="000A4572" w:rsidRDefault="00106A69" w:rsidP="000A4572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An ERD </w:t>
      </w:r>
      <w:r w:rsidR="000A4572">
        <w:rPr>
          <w:rFonts w:ascii="Montserrat Light" w:hAnsi="Montserrat Light"/>
        </w:rPr>
        <w:t xml:space="preserve">and/or a UML diagram </w:t>
      </w:r>
      <w:r>
        <w:rPr>
          <w:rFonts w:ascii="Montserrat Light" w:hAnsi="Montserrat Light"/>
        </w:rPr>
        <w:t>for your Minimum Viable Product</w:t>
      </w:r>
    </w:p>
    <w:p w14:paraId="4E56D520" w14:textId="0BFC464E" w:rsidR="00E1430C" w:rsidRPr="00E1430C" w:rsidRDefault="00106A69" w:rsidP="00E1430C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 folder for your testing reports</w:t>
      </w:r>
    </w:p>
    <w:p w14:paraId="1203E130" w14:textId="07D2DD03" w:rsidR="00E1430C" w:rsidRPr="00E1430C" w:rsidRDefault="00743A5E" w:rsidP="00E1430C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 copy of, or link to, y</w:t>
      </w:r>
      <w:r w:rsidR="00106A69">
        <w:rPr>
          <w:rFonts w:ascii="Montserrat Light" w:hAnsi="Montserrat Light"/>
        </w:rPr>
        <w:t>our p</w:t>
      </w:r>
      <w:r w:rsidR="00FB3FB9">
        <w:rPr>
          <w:rFonts w:ascii="Montserrat Light" w:hAnsi="Montserrat Light"/>
        </w:rPr>
        <w:t>resentation</w:t>
      </w:r>
    </w:p>
    <w:p w14:paraId="14BF6141" w14:textId="0D28AABD" w:rsidR="00AB1754" w:rsidRDefault="00951404" w:rsidP="00AB1754">
      <w:pPr>
        <w:pStyle w:val="Heading2"/>
      </w:pPr>
      <w:bookmarkStart w:id="27" w:name="_Toc41495943"/>
      <w:bookmarkStart w:id="28" w:name="_Toc41496503"/>
      <w:r>
        <w:t>Presentation</w:t>
      </w:r>
      <w:r w:rsidR="00355ACD">
        <w:t xml:space="preserve"> Guideline</w:t>
      </w:r>
      <w:bookmarkEnd w:id="27"/>
      <w:bookmarkEnd w:id="28"/>
      <w:r w:rsidR="00F82AEF">
        <w:t xml:space="preserve"> (15 mins)</w:t>
      </w:r>
    </w:p>
    <w:p w14:paraId="28871975" w14:textId="77777777" w:rsidR="004F5DA0" w:rsidRDefault="004F5DA0" w:rsidP="00AB1754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 w:rsidRPr="00AC601D">
        <w:rPr>
          <w:rFonts w:ascii="Montserrat" w:hAnsi="Montserrat"/>
          <w:b/>
          <w:bCs/>
        </w:rPr>
        <w:t>Introduction</w:t>
      </w:r>
      <w:r>
        <w:rPr>
          <w:rFonts w:ascii="Montserrat Light" w:hAnsi="Montserrat Light"/>
        </w:rPr>
        <w:t>: Who are you? How did you approach the specification?</w:t>
      </w:r>
    </w:p>
    <w:p w14:paraId="03711B44" w14:textId="5D4483F4" w:rsidR="00AB1754" w:rsidRDefault="00AB1754" w:rsidP="00AB1754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 w:rsidRPr="00AC601D">
        <w:rPr>
          <w:rFonts w:ascii="Montserrat" w:hAnsi="Montserrat"/>
          <w:b/>
          <w:bCs/>
        </w:rPr>
        <w:t>Concept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W</w:t>
      </w:r>
      <w:r>
        <w:rPr>
          <w:rFonts w:ascii="Montserrat Light" w:hAnsi="Montserrat Light"/>
        </w:rPr>
        <w:t xml:space="preserve">hat hobby did you use and why? </w:t>
      </w:r>
    </w:p>
    <w:p w14:paraId="4F2D5F1F" w14:textId="4C4592F9" w:rsidR="00AB1754" w:rsidRDefault="00AB1754" w:rsidP="00AB1754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 w:rsidRPr="00AC601D">
        <w:rPr>
          <w:rFonts w:ascii="Montserrat" w:hAnsi="Montserrat"/>
          <w:b/>
          <w:bCs/>
        </w:rPr>
        <w:t>Sprint plan</w:t>
      </w:r>
      <w:r>
        <w:rPr>
          <w:rFonts w:ascii="Montserrat Light" w:hAnsi="Montserrat Light"/>
          <w:b/>
          <w:bCs/>
        </w:rPr>
        <w:t>:</w:t>
      </w:r>
      <w:r>
        <w:rPr>
          <w:rFonts w:ascii="Montserrat Light" w:hAnsi="Montserrat Light"/>
        </w:rPr>
        <w:t xml:space="preserve"> </w:t>
      </w:r>
      <w:r w:rsidR="00FB3FB9">
        <w:rPr>
          <w:rFonts w:ascii="Montserrat Light" w:hAnsi="Montserrat Light"/>
        </w:rPr>
        <w:t>W</w:t>
      </w:r>
      <w:r>
        <w:rPr>
          <w:rFonts w:ascii="Montserrat Light" w:hAnsi="Montserrat Light"/>
        </w:rPr>
        <w:t>hat needed to be included? What did you hope to achieve?</w:t>
      </w:r>
    </w:p>
    <w:p w14:paraId="371C27E0" w14:textId="7BB37B74" w:rsidR="00AB1754" w:rsidRPr="00AB1754" w:rsidRDefault="00AB1754" w:rsidP="00AB1754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Consultant Journey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W</w:t>
      </w:r>
      <w:r>
        <w:rPr>
          <w:rFonts w:ascii="Montserrat Light" w:hAnsi="Montserrat Light"/>
        </w:rPr>
        <w:t xml:space="preserve">hat </w:t>
      </w:r>
      <w:r w:rsidR="00FB3FB9">
        <w:rPr>
          <w:rFonts w:ascii="Montserrat Light" w:hAnsi="Montserrat Light"/>
        </w:rPr>
        <w:t>technologies have you learned for the project</w:t>
      </w:r>
      <w:r>
        <w:rPr>
          <w:rFonts w:ascii="Montserrat Light" w:hAnsi="Montserrat Light"/>
        </w:rPr>
        <w:t>?</w:t>
      </w:r>
    </w:p>
    <w:p w14:paraId="777BF46A" w14:textId="1D7ED43A" w:rsidR="00AB1754" w:rsidRPr="00AB1754" w:rsidRDefault="00AB1754" w:rsidP="00AB1754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CI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H</w:t>
      </w:r>
      <w:r>
        <w:rPr>
          <w:rFonts w:ascii="Montserrat Light" w:hAnsi="Montserrat Light"/>
        </w:rPr>
        <w:t>ow did you set up your CI pipeline</w:t>
      </w:r>
      <w:r w:rsidR="004F5DA0">
        <w:rPr>
          <w:rFonts w:ascii="Montserrat Light" w:hAnsi="Montserrat Light"/>
        </w:rPr>
        <w:t xml:space="preserve"> and Git</w:t>
      </w:r>
      <w:r>
        <w:rPr>
          <w:rFonts w:ascii="Montserrat Light" w:hAnsi="Montserrat Light"/>
        </w:rPr>
        <w:t>?</w:t>
      </w:r>
    </w:p>
    <w:p w14:paraId="29384273" w14:textId="65124C92" w:rsidR="00AB1754" w:rsidRPr="00AB1754" w:rsidRDefault="00AB1754" w:rsidP="00AB1754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Testing</w:t>
      </w:r>
      <w:r>
        <w:rPr>
          <w:rFonts w:ascii="Montserrat Light" w:hAnsi="Montserrat Light"/>
        </w:rPr>
        <w:t xml:space="preserve">: </w:t>
      </w:r>
      <w:r w:rsidR="00FB3FB9">
        <w:rPr>
          <w:rFonts w:ascii="Montserrat Light" w:hAnsi="Montserrat Light"/>
        </w:rPr>
        <w:t>C</w:t>
      </w:r>
      <w:r>
        <w:rPr>
          <w:rFonts w:ascii="Montserrat Light" w:hAnsi="Montserrat Light"/>
        </w:rPr>
        <w:t xml:space="preserve">overage, </w:t>
      </w:r>
      <w:r w:rsidR="00FB3FB9">
        <w:rPr>
          <w:rFonts w:ascii="Montserrat Light" w:hAnsi="Montserrat Light"/>
        </w:rPr>
        <w:t>static analysis, red-green-refactor</w:t>
      </w:r>
    </w:p>
    <w:p w14:paraId="7D3B49CF" w14:textId="332921A6" w:rsidR="00AB1754" w:rsidRPr="00AB1754" w:rsidRDefault="00AB1754" w:rsidP="00AB1754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Demonstration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R</w:t>
      </w:r>
      <w:r>
        <w:rPr>
          <w:rFonts w:ascii="Montserrat Light" w:hAnsi="Montserrat Light"/>
        </w:rPr>
        <w:t>un through a couple of user stories</w:t>
      </w:r>
    </w:p>
    <w:p w14:paraId="4F9CADFC" w14:textId="71257A24" w:rsidR="00AB1754" w:rsidRPr="00AB1754" w:rsidRDefault="00AB1754" w:rsidP="00AB1754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Sprint review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W</w:t>
      </w:r>
      <w:r>
        <w:rPr>
          <w:rFonts w:ascii="Montserrat Light" w:hAnsi="Montserrat Light"/>
        </w:rPr>
        <w:t>hat did you complete?</w:t>
      </w:r>
      <w:r w:rsidR="004F5DA0">
        <w:rPr>
          <w:rFonts w:ascii="Montserrat Light" w:hAnsi="Montserrat Light"/>
        </w:rPr>
        <w:t xml:space="preserve"> What got left behind?</w:t>
      </w:r>
    </w:p>
    <w:p w14:paraId="79A99BB1" w14:textId="70DBEFFC" w:rsidR="00AB1754" w:rsidRPr="00AB1754" w:rsidRDefault="00AB1754" w:rsidP="00AB1754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Sprint retrospective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W</w:t>
      </w:r>
      <w:r>
        <w:rPr>
          <w:rFonts w:ascii="Montserrat Light" w:hAnsi="Montserrat Light"/>
        </w:rPr>
        <w:t>hat went well? What could be improved?</w:t>
      </w:r>
    </w:p>
    <w:p w14:paraId="7540E43A" w14:textId="1859BC62" w:rsidR="00AB1754" w:rsidRPr="00AB1754" w:rsidRDefault="00AB1754" w:rsidP="00AB1754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Conclusion</w:t>
      </w:r>
      <w:r>
        <w:rPr>
          <w:rFonts w:ascii="Montserrat Light" w:hAnsi="Montserrat Light"/>
          <w:b/>
          <w:bCs/>
        </w:rPr>
        <w:t xml:space="preserve">: </w:t>
      </w:r>
      <w:r>
        <w:rPr>
          <w:rFonts w:ascii="Montserrat Light" w:hAnsi="Montserrat Light"/>
        </w:rPr>
        <w:t xml:space="preserve">Reflections on the project, future steps, any other </w:t>
      </w:r>
      <w:r w:rsidR="00FB3FB9">
        <w:rPr>
          <w:rFonts w:ascii="Montserrat Light" w:hAnsi="Montserrat Light"/>
        </w:rPr>
        <w:t>relevant</w:t>
      </w:r>
      <w:r>
        <w:rPr>
          <w:rFonts w:ascii="Montserrat Light" w:hAnsi="Montserrat Light"/>
        </w:rPr>
        <w:t xml:space="preserve"> info </w:t>
      </w:r>
    </w:p>
    <w:p w14:paraId="791AF9C8" w14:textId="26344729" w:rsidR="00845B27" w:rsidRDefault="00AB1754" w:rsidP="00AB1754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 w:rsidRPr="00AC601D">
        <w:rPr>
          <w:rFonts w:ascii="Montserrat" w:hAnsi="Montserrat"/>
          <w:b/>
          <w:bCs/>
        </w:rPr>
        <w:t>Questions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L</w:t>
      </w:r>
      <w:r>
        <w:rPr>
          <w:rFonts w:ascii="Montserrat Light" w:hAnsi="Montserrat Light"/>
        </w:rPr>
        <w:t>eave 5 minutes for questions at the end of the presentation</w:t>
      </w:r>
    </w:p>
    <w:p w14:paraId="3E9AC503" w14:textId="4AE30EBC" w:rsidR="002D6DE5" w:rsidRPr="00424BA3" w:rsidRDefault="002D6DE5" w:rsidP="002D6DE5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  <w:b/>
          <w:bCs/>
        </w:rPr>
        <w:t>Diagrams and/or screenshots used where appropriate</w:t>
      </w:r>
    </w:p>
    <w:p w14:paraId="03B926B4" w14:textId="42F8ADD9" w:rsidR="00424BA3" w:rsidRDefault="00424BA3" w:rsidP="00424BA3">
      <w:pPr>
        <w:rPr>
          <w:rFonts w:ascii="Montserrat Light" w:hAnsi="Montserrat Light"/>
        </w:rPr>
      </w:pPr>
    </w:p>
    <w:p w14:paraId="5932362C" w14:textId="6683B614" w:rsidR="00424BA3" w:rsidRDefault="00424BA3" w:rsidP="00424BA3">
      <w:pPr>
        <w:rPr>
          <w:rFonts w:ascii="Montserrat Light" w:hAnsi="Montserrat Light"/>
        </w:rPr>
      </w:pPr>
    </w:p>
    <w:p w14:paraId="65ED0783" w14:textId="3664C389" w:rsidR="00424BA3" w:rsidRDefault="00424BA3" w:rsidP="00424BA3">
      <w:pPr>
        <w:rPr>
          <w:rFonts w:ascii="Montserrat Light" w:hAnsi="Montserrat Light"/>
        </w:rPr>
      </w:pPr>
    </w:p>
    <w:p w14:paraId="52AE268D" w14:textId="6D8AB5C7" w:rsidR="00424BA3" w:rsidRDefault="00424BA3" w:rsidP="00424BA3">
      <w:pPr>
        <w:rPr>
          <w:rFonts w:ascii="Montserrat Light" w:hAnsi="Montserrat Light"/>
        </w:rPr>
      </w:pPr>
    </w:p>
    <w:p w14:paraId="7D6C8A20" w14:textId="6280DF63" w:rsidR="00424BA3" w:rsidRDefault="00424BA3" w:rsidP="00424BA3">
      <w:pPr>
        <w:rPr>
          <w:rFonts w:ascii="Montserrat Light" w:hAnsi="Montserrat Light"/>
        </w:rPr>
      </w:pPr>
    </w:p>
    <w:p w14:paraId="0506B38F" w14:textId="53C4CBBA" w:rsidR="00424BA3" w:rsidRDefault="00424BA3" w:rsidP="00424BA3">
      <w:pPr>
        <w:rPr>
          <w:rFonts w:ascii="Montserrat Light" w:hAnsi="Montserrat Light"/>
        </w:rPr>
      </w:pPr>
    </w:p>
    <w:p w14:paraId="3FC87483" w14:textId="3234531C" w:rsidR="00424BA3" w:rsidRDefault="00424BA3" w:rsidP="00424BA3">
      <w:pPr>
        <w:rPr>
          <w:rFonts w:ascii="Montserrat Light" w:hAnsi="Montserrat Light"/>
        </w:rPr>
      </w:pPr>
    </w:p>
    <w:p w14:paraId="1C651C3C" w14:textId="77777777" w:rsidR="00424BA3" w:rsidRPr="00424BA3" w:rsidRDefault="00424BA3" w:rsidP="00424BA3">
      <w:pPr>
        <w:rPr>
          <w:rFonts w:ascii="Montserrat Light" w:hAnsi="Montserrat Light"/>
        </w:rPr>
      </w:pPr>
    </w:p>
    <w:p w14:paraId="29867EF4" w14:textId="77777777" w:rsidR="00424BA3" w:rsidRDefault="00424BA3" w:rsidP="00424BA3">
      <w:pPr>
        <w:pStyle w:val="Heading1"/>
        <w:numPr>
          <w:ilvl w:val="0"/>
          <w:numId w:val="14"/>
        </w:numPr>
      </w:pPr>
      <w:bookmarkStart w:id="29" w:name="_Toc41496487"/>
      <w:r>
        <w:t>Milestones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500"/>
      </w:tblGrid>
      <w:tr w:rsidR="00424BA3" w14:paraId="63E3EFFC" w14:textId="77777777" w:rsidTr="00424BA3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21B8" w14:textId="77777777" w:rsidR="00424BA3" w:rsidRDefault="00424BA3">
            <w:pPr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Milestone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69D5" w14:textId="77777777" w:rsidR="00424BA3" w:rsidRDefault="00424BA3">
            <w:pPr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Completed by:</w:t>
            </w:r>
          </w:p>
        </w:tc>
      </w:tr>
      <w:tr w:rsidR="00424BA3" w14:paraId="02B8AE50" w14:textId="77777777" w:rsidTr="00424BA3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A8E0F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Risk Assessment is present in the root of the project repository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A46D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Friday Week 2</w:t>
            </w:r>
          </w:p>
        </w:tc>
      </w:tr>
      <w:tr w:rsidR="00424BA3" w14:paraId="6FB84A9A" w14:textId="77777777" w:rsidTr="00424BA3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3D5D5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GCP database for the project is set up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F0AA5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Friday Week 2</w:t>
            </w:r>
          </w:p>
        </w:tc>
      </w:tr>
      <w:tr w:rsidR="00424BA3" w14:paraId="3AA567C0" w14:textId="77777777" w:rsidTr="00424BA3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2F95F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ERD is present in the root of the project repository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57C11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Friday Week 2</w:t>
            </w:r>
          </w:p>
        </w:tc>
      </w:tr>
      <w:tr w:rsidR="00424BA3" w14:paraId="21F0A9E7" w14:textId="77777777" w:rsidTr="00424BA3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A06D7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Hard-coded SQL CRUD statements should be created for customers, items and orders and work as expected.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5AFF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Friday Week 3</w:t>
            </w:r>
          </w:p>
        </w:tc>
      </w:tr>
      <w:tr w:rsidR="00424BA3" w14:paraId="324E3945" w14:textId="77777777" w:rsidTr="00424BA3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2BE6A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The hard-coded SQL statements now take in variables to create dynamically generated SQL statements.</w:t>
            </w:r>
          </w:p>
          <w:p w14:paraId="6C3FA486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The Java application should contain methods to take in these variables and use JDBC to connect and send these queries to a remote database.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79579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Week 4</w:t>
            </w:r>
          </w:p>
        </w:tc>
      </w:tr>
      <w:tr w:rsidR="00424BA3" w14:paraId="099E38B7" w14:textId="77777777" w:rsidTr="00424BA3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7DEA2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Take in user input and send the information to the correct method, which will send the query to the database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F380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Friday Week 4</w:t>
            </w:r>
          </w:p>
        </w:tc>
      </w:tr>
      <w:tr w:rsidR="00424BA3" w14:paraId="48EF2310" w14:textId="77777777" w:rsidTr="00424BA3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27556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Have a running, working and tested application which takes in user input and can CRUD each of the 3 tables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C2835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Thursday Week 5</w:t>
            </w:r>
          </w:p>
        </w:tc>
      </w:tr>
      <w:tr w:rsidR="00424BA3" w14:paraId="1677C919" w14:textId="77777777" w:rsidTr="00424BA3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1044B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A 20-minute presentation of the built application has been prepared (15m + 5m for questions)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5ECE" w14:textId="77777777" w:rsidR="00424BA3" w:rsidRDefault="00424BA3">
            <w:pPr>
              <w:rPr>
                <w:rFonts w:ascii="Montserrat Light" w:hAnsi="Montserrat Light"/>
              </w:rPr>
            </w:pPr>
            <w:r>
              <w:rPr>
                <w:rFonts w:ascii="Montserrat Light" w:hAnsi="Montserrat Light"/>
              </w:rPr>
              <w:t>Thursday Week 5</w:t>
            </w:r>
          </w:p>
        </w:tc>
      </w:tr>
      <w:tr w:rsidR="00424BA3" w14:paraId="5B388295" w14:textId="77777777" w:rsidTr="00424BA3">
        <w:tc>
          <w:tcPr>
            <w:tcW w:w="6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A89C5" w14:textId="77777777" w:rsidR="00424BA3" w:rsidRDefault="00424BA3">
            <w:pPr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Presentation Day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FB31" w14:textId="77777777" w:rsidR="00424BA3" w:rsidRDefault="00424BA3">
            <w:pPr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Friday Week 5</w:t>
            </w:r>
          </w:p>
        </w:tc>
      </w:tr>
    </w:tbl>
    <w:p w14:paraId="21F66AAB" w14:textId="77777777" w:rsidR="00424BA3" w:rsidRDefault="00424BA3" w:rsidP="00424BA3">
      <w:pPr>
        <w:pStyle w:val="Heading1"/>
        <w:numPr>
          <w:ilvl w:val="0"/>
          <w:numId w:val="14"/>
        </w:numPr>
        <w:rPr>
          <w:rFonts w:ascii="Montserrat" w:hAnsi="Montserrat"/>
          <w:b/>
          <w:szCs w:val="26"/>
        </w:rPr>
      </w:pPr>
    </w:p>
    <w:p w14:paraId="3AEA6549" w14:textId="77777777" w:rsidR="00400494" w:rsidRDefault="00845B27" w:rsidP="00400494">
      <w:pPr>
        <w:pStyle w:val="Heading1"/>
      </w:pPr>
      <w:r>
        <w:br w:type="page"/>
      </w:r>
      <w:bookmarkStart w:id="30" w:name="_Toc41496504"/>
      <w:r w:rsidR="00400494">
        <w:lastRenderedPageBreak/>
        <w:t>Mark Scheme</w:t>
      </w:r>
      <w:bookmarkEnd w:id="30"/>
    </w:p>
    <w:p w14:paraId="4D3C6A20" w14:textId="77777777" w:rsidR="00400494" w:rsidRDefault="00400494" w:rsidP="00400494">
      <w:pPr>
        <w:rPr>
          <w:rFonts w:ascii="Montserrat Light" w:hAnsi="Montserrat Light"/>
        </w:rPr>
      </w:pPr>
      <w:r>
        <w:rPr>
          <w:rFonts w:ascii="Montserrat Light" w:hAnsi="Montserrat Light"/>
        </w:rPr>
        <w:t>T</w:t>
      </w:r>
      <w:r w:rsidRPr="00845B27">
        <w:rPr>
          <w:rFonts w:ascii="Montserrat Light" w:hAnsi="Montserrat Light"/>
        </w:rPr>
        <w:t xml:space="preserve">he </w:t>
      </w:r>
      <w:r>
        <w:rPr>
          <w:rFonts w:ascii="Montserrat Light" w:hAnsi="Montserrat Light"/>
        </w:rPr>
        <w:t xml:space="preserve">skills evaluated within this project are described within the SFIA 7 framework; please see </w:t>
      </w:r>
      <w:hyperlink r:id="rId12" w:history="1">
        <w:r w:rsidRPr="00D70DE3">
          <w:rPr>
            <w:rStyle w:val="Hyperlink"/>
            <w:rFonts w:ascii="Montserrat" w:hAnsi="Montserrat"/>
            <w:b/>
            <w:bCs/>
            <w:color w:val="1F3864" w:themeColor="accent5" w:themeShade="80"/>
          </w:rPr>
          <w:t>https://sfia-online.org/en/framework</w:t>
        </w:r>
      </w:hyperlink>
      <w:r>
        <w:rPr>
          <w:rFonts w:ascii="Montserrat Light" w:hAnsi="Montserrat Light"/>
        </w:rPr>
        <w:t xml:space="preserve"> for further information.</w:t>
      </w:r>
    </w:p>
    <w:p w14:paraId="21C027D7" w14:textId="77777777" w:rsidR="00400494" w:rsidRPr="00BB1986" w:rsidRDefault="00400494" w:rsidP="00400494">
      <w:pPr>
        <w:rPr>
          <w:rFonts w:ascii="Montserrat Light" w:hAnsi="Montserrat Light"/>
        </w:rPr>
      </w:pPr>
      <w:r>
        <w:rPr>
          <w:rFonts w:ascii="Montserrat Light" w:hAnsi="Montserrat Light"/>
        </w:rPr>
        <w:t>The skills which this project will evaluate are the following:</w:t>
      </w:r>
    </w:p>
    <w:p w14:paraId="63C53141" w14:textId="77777777" w:rsidR="00400494" w:rsidRDefault="00400494" w:rsidP="00400494">
      <w:pPr>
        <w:pStyle w:val="Heading2"/>
      </w:pPr>
      <w:bookmarkStart w:id="31" w:name="_Toc41496505"/>
      <w:r>
        <w:t>Programming &amp; Software Development (PROG)</w:t>
      </w:r>
      <w:bookmarkEnd w:id="31"/>
    </w:p>
    <w:p w14:paraId="1EFF75C3" w14:textId="77777777" w:rsidR="00400494" w:rsidRPr="00BB1986" w:rsidRDefault="00400494" w:rsidP="00400494">
      <w:pPr>
        <w:pStyle w:val="ListParagraph"/>
        <w:numPr>
          <w:ilvl w:val="0"/>
          <w:numId w:val="17"/>
        </w:numPr>
        <w:rPr>
          <w:rFonts w:ascii="Montserrat Light" w:hAnsi="Montserrat Light"/>
        </w:rPr>
      </w:pPr>
      <w:r w:rsidRPr="00BB1986">
        <w:rPr>
          <w:rFonts w:ascii="Montserrat Light" w:hAnsi="Montserrat Light"/>
        </w:rPr>
        <w:t>Designs, codes, verifies, tests, amends and refactors simple programs/scripts.</w:t>
      </w:r>
    </w:p>
    <w:p w14:paraId="495589F0" w14:textId="77777777" w:rsidR="00400494" w:rsidRPr="00BB1986" w:rsidRDefault="00400494" w:rsidP="00400494">
      <w:pPr>
        <w:pStyle w:val="ListParagraph"/>
        <w:numPr>
          <w:ilvl w:val="0"/>
          <w:numId w:val="17"/>
        </w:numPr>
        <w:rPr>
          <w:rFonts w:ascii="Montserrat Light" w:hAnsi="Montserrat Light"/>
        </w:rPr>
      </w:pPr>
      <w:r w:rsidRPr="00BB1986">
        <w:rPr>
          <w:rFonts w:ascii="Montserrat Light" w:hAnsi="Montserrat Light"/>
        </w:rPr>
        <w:t>Tests, documents, amends and refactors simple programs/scripts.</w:t>
      </w:r>
    </w:p>
    <w:p w14:paraId="71999CB1" w14:textId="77777777" w:rsidR="00400494" w:rsidRDefault="00400494" w:rsidP="00400494">
      <w:pPr>
        <w:pStyle w:val="ListParagraph"/>
        <w:numPr>
          <w:ilvl w:val="0"/>
          <w:numId w:val="17"/>
        </w:numPr>
        <w:rPr>
          <w:rFonts w:ascii="Montserrat Light" w:hAnsi="Montserrat Light"/>
        </w:rPr>
      </w:pPr>
      <w:r w:rsidRPr="00BB1986">
        <w:rPr>
          <w:rFonts w:ascii="Montserrat Light" w:hAnsi="Montserrat Light"/>
        </w:rPr>
        <w:t>Applies agreed standards and tools, to achieve a well-engineered result.</w:t>
      </w:r>
    </w:p>
    <w:p w14:paraId="2D1D30B5" w14:textId="77777777" w:rsidR="00400494" w:rsidRDefault="00400494" w:rsidP="00400494">
      <w:pPr>
        <w:pStyle w:val="Heading2"/>
      </w:pPr>
      <w:bookmarkStart w:id="32" w:name="_Toc41496506"/>
      <w:r>
        <w:t>Software Design (SWDN)</w:t>
      </w:r>
      <w:bookmarkEnd w:id="32"/>
    </w:p>
    <w:p w14:paraId="53E253B7" w14:textId="77777777" w:rsidR="00400494" w:rsidRPr="00BB1986" w:rsidRDefault="00400494" w:rsidP="00400494">
      <w:pPr>
        <w:pStyle w:val="ListParagraph"/>
        <w:numPr>
          <w:ilvl w:val="0"/>
          <w:numId w:val="18"/>
        </w:numPr>
        <w:rPr>
          <w:rFonts w:ascii="Montserrat Light" w:hAnsi="Montserrat Light"/>
        </w:rPr>
      </w:pPr>
      <w:r w:rsidRPr="00BB1986">
        <w:rPr>
          <w:rFonts w:ascii="Montserrat Light" w:hAnsi="Montserrat Light"/>
        </w:rPr>
        <w:t>Creates and documents detailed designs for simple software applications or components applying agreed modelling techniques, standards, patterns</w:t>
      </w:r>
      <w:r>
        <w:rPr>
          <w:rFonts w:ascii="Montserrat Light" w:hAnsi="Montserrat Light"/>
        </w:rPr>
        <w:t>,</w:t>
      </w:r>
      <w:r w:rsidRPr="00BB1986">
        <w:rPr>
          <w:rFonts w:ascii="Montserrat Light" w:hAnsi="Montserrat Light"/>
        </w:rPr>
        <w:t xml:space="preserve"> and tools.</w:t>
      </w:r>
    </w:p>
    <w:p w14:paraId="2CB263A8" w14:textId="77777777" w:rsidR="00400494" w:rsidRPr="00BB1986" w:rsidRDefault="00400494" w:rsidP="00400494">
      <w:pPr>
        <w:pStyle w:val="ListParagraph"/>
        <w:numPr>
          <w:ilvl w:val="0"/>
          <w:numId w:val="18"/>
        </w:numPr>
        <w:rPr>
          <w:rFonts w:ascii="Montserrat Light" w:hAnsi="Montserrat Light"/>
        </w:rPr>
      </w:pPr>
      <w:r w:rsidRPr="00BB1986">
        <w:rPr>
          <w:rFonts w:ascii="Montserrat Light" w:hAnsi="Montserrat Light"/>
        </w:rPr>
        <w:t>Creates and documents the development and/or deployment of an application, applying agreed standards and tools.</w:t>
      </w:r>
    </w:p>
    <w:p w14:paraId="52A5E525" w14:textId="77777777" w:rsidR="00400494" w:rsidRDefault="00400494" w:rsidP="00400494">
      <w:pPr>
        <w:pStyle w:val="Heading2"/>
      </w:pPr>
      <w:bookmarkStart w:id="33" w:name="_Toc41495947"/>
      <w:bookmarkStart w:id="34" w:name="_Toc41496507"/>
      <w:r>
        <w:t>Testing</w:t>
      </w:r>
      <w:bookmarkEnd w:id="33"/>
      <w:r>
        <w:t xml:space="preserve"> (TEST)</w:t>
      </w:r>
      <w:bookmarkEnd w:id="34"/>
    </w:p>
    <w:p w14:paraId="4154905D" w14:textId="77777777" w:rsidR="00400494" w:rsidRDefault="00400494" w:rsidP="00400494">
      <w:pPr>
        <w:pStyle w:val="ParagraphStyle"/>
        <w:numPr>
          <w:ilvl w:val="0"/>
          <w:numId w:val="16"/>
        </w:numPr>
        <w:spacing w:before="0"/>
      </w:pPr>
      <w:r>
        <w:t>Designs test cases and creates test scripts and supporting data.</w:t>
      </w:r>
    </w:p>
    <w:p w14:paraId="6433040B" w14:textId="77777777" w:rsidR="00400494" w:rsidRDefault="00400494" w:rsidP="00400494">
      <w:pPr>
        <w:pStyle w:val="ParagraphStyle"/>
        <w:numPr>
          <w:ilvl w:val="0"/>
          <w:numId w:val="16"/>
        </w:numPr>
        <w:spacing w:before="0" w:after="240"/>
      </w:pPr>
      <w:r>
        <w:t xml:space="preserve">Analyses and reports test activities and results. </w:t>
      </w:r>
    </w:p>
    <w:p w14:paraId="142F060C" w14:textId="77777777" w:rsidR="00400494" w:rsidRDefault="00400494" w:rsidP="00400494">
      <w:pPr>
        <w:pStyle w:val="Heading2"/>
      </w:pPr>
      <w:bookmarkStart w:id="35" w:name="_Toc41495948"/>
      <w:bookmarkStart w:id="36" w:name="_Toc41496508"/>
      <w:r>
        <w:t>Systems Integration &amp; Build</w:t>
      </w:r>
      <w:bookmarkEnd w:id="35"/>
      <w:r>
        <w:t xml:space="preserve"> (SINT)</w:t>
      </w:r>
      <w:bookmarkEnd w:id="36"/>
    </w:p>
    <w:p w14:paraId="6B07AAFC" w14:textId="77777777" w:rsidR="00400494" w:rsidRPr="00BB1986" w:rsidRDefault="00400494" w:rsidP="00400494">
      <w:pPr>
        <w:pStyle w:val="ListParagraph"/>
        <w:numPr>
          <w:ilvl w:val="0"/>
          <w:numId w:val="16"/>
        </w:numPr>
        <w:rPr>
          <w:rFonts w:ascii="Montserrat Light" w:eastAsiaTheme="majorEastAsia" w:hAnsi="Montserrat Light" w:cstheme="majorBidi"/>
          <w:bCs/>
          <w:color w:val="auto"/>
          <w:szCs w:val="26"/>
        </w:rPr>
      </w:pPr>
      <w:r w:rsidRPr="00BB1986">
        <w:rPr>
          <w:rFonts w:ascii="Montserrat Light" w:eastAsiaTheme="majorEastAsia" w:hAnsi="Montserrat Light" w:cstheme="majorBidi"/>
          <w:bCs/>
          <w:color w:val="auto"/>
          <w:szCs w:val="26"/>
        </w:rPr>
        <w:t>Produces software builds from software source code.</w:t>
      </w:r>
    </w:p>
    <w:p w14:paraId="20378155" w14:textId="77777777" w:rsidR="00400494" w:rsidRPr="00BB1986" w:rsidRDefault="00400494" w:rsidP="00400494">
      <w:pPr>
        <w:pStyle w:val="ListParagraph"/>
        <w:numPr>
          <w:ilvl w:val="0"/>
          <w:numId w:val="16"/>
        </w:numPr>
        <w:rPr>
          <w:rFonts w:ascii="Montserrat Light" w:eastAsiaTheme="majorEastAsia" w:hAnsi="Montserrat Light" w:cstheme="majorBidi"/>
          <w:bCs/>
          <w:color w:val="auto"/>
          <w:szCs w:val="26"/>
        </w:rPr>
      </w:pPr>
      <w:r w:rsidRPr="00BB1986">
        <w:rPr>
          <w:rFonts w:ascii="Montserrat Light" w:eastAsiaTheme="majorEastAsia" w:hAnsi="Montserrat Light" w:cstheme="majorBidi"/>
          <w:bCs/>
          <w:color w:val="auto"/>
          <w:szCs w:val="26"/>
        </w:rPr>
        <w:t>Conducts tests as defined in an integration test specification, records the details of any failures. Analyses and reports on integration test activities and results.</w:t>
      </w:r>
    </w:p>
    <w:p w14:paraId="25D9125D" w14:textId="7F6C38E6" w:rsidR="00BB2677" w:rsidRPr="00400494" w:rsidRDefault="00400494" w:rsidP="00775264">
      <w:pPr>
        <w:pStyle w:val="ListParagraph"/>
        <w:numPr>
          <w:ilvl w:val="0"/>
          <w:numId w:val="16"/>
        </w:numPr>
        <w:rPr>
          <w:rFonts w:ascii="Montserrat Light" w:hAnsi="Montserrat Light"/>
        </w:rPr>
        <w:sectPr w:rsidR="00BB2677" w:rsidRPr="00400494">
          <w:headerReference w:type="default" r:id="rId13"/>
          <w:foot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00494">
        <w:rPr>
          <w:rFonts w:ascii="Montserrat Light" w:eastAsiaTheme="majorEastAsia" w:hAnsi="Montserrat Light" w:cstheme="majorBidi"/>
          <w:bCs/>
          <w:color w:val="auto"/>
          <w:szCs w:val="26"/>
        </w:rPr>
        <w:t>Identifies and reports issues and risks.</w:t>
      </w:r>
    </w:p>
    <w:p w14:paraId="1AED5596" w14:textId="77777777" w:rsidR="00DD276D" w:rsidRPr="00DD276D" w:rsidRDefault="00DD276D" w:rsidP="00DD276D">
      <w:pPr>
        <w:pStyle w:val="Heading2"/>
      </w:pPr>
    </w:p>
    <w:sectPr w:rsidR="00DD276D" w:rsidRPr="00DD276D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1F128" w14:textId="77777777" w:rsidR="00FE1249" w:rsidRDefault="00FE1249" w:rsidP="009B4EED">
      <w:pPr>
        <w:spacing w:after="0" w:line="240" w:lineRule="auto"/>
      </w:pPr>
      <w:r>
        <w:separator/>
      </w:r>
    </w:p>
  </w:endnote>
  <w:endnote w:type="continuationSeparator" w:id="0">
    <w:p w14:paraId="53873D76" w14:textId="77777777" w:rsidR="00FE1249" w:rsidRDefault="00FE1249" w:rsidP="009B4EED">
      <w:pPr>
        <w:spacing w:after="0" w:line="240" w:lineRule="auto"/>
      </w:pPr>
      <w:r>
        <w:continuationSeparator/>
      </w:r>
    </w:p>
  </w:endnote>
  <w:endnote w:type="continuationNotice" w:id="1">
    <w:p w14:paraId="6F5F0AA3" w14:textId="77777777" w:rsidR="00FE1249" w:rsidRDefault="00FE12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87034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1BA5463C" w14:textId="77777777" w:rsidR="00BB2677" w:rsidRDefault="00BB2677" w:rsidP="00DD276D">
        <w:pPr>
          <w:pStyle w:val="Footer"/>
        </w:pPr>
      </w:p>
      <w:p w14:paraId="2E84220C" w14:textId="5316D7F1" w:rsidR="00BB2677" w:rsidRDefault="00BB2677">
        <w:pPr>
          <w:pStyle w:val="Footer"/>
        </w:pPr>
        <w:r w:rsidRPr="00DD276D">
          <w:rPr>
            <w:rFonts w:ascii="Montserrat Light" w:hAnsi="Montserrat Light"/>
            <w:sz w:val="20"/>
          </w:rPr>
          <w:fldChar w:fldCharType="begin"/>
        </w:r>
        <w:r w:rsidRPr="00DD276D">
          <w:rPr>
            <w:rFonts w:ascii="Montserrat Light" w:hAnsi="Montserrat Light"/>
            <w:sz w:val="20"/>
          </w:rPr>
          <w:instrText xml:space="preserve"> PAGE   \* MERGEFORMAT </w:instrText>
        </w:r>
        <w:r w:rsidRPr="00DD276D">
          <w:rPr>
            <w:rFonts w:ascii="Montserrat Light" w:hAnsi="Montserrat Light"/>
            <w:sz w:val="20"/>
          </w:rPr>
          <w:fldChar w:fldCharType="separate"/>
        </w:r>
        <w:r>
          <w:rPr>
            <w:rFonts w:ascii="Montserrat Light" w:hAnsi="Montserrat Light"/>
            <w:noProof/>
            <w:sz w:val="20"/>
          </w:rPr>
          <w:t>3</w:t>
        </w:r>
        <w:r w:rsidRPr="00DD276D">
          <w:rPr>
            <w:rFonts w:ascii="Montserrat Light" w:hAnsi="Montserrat Light"/>
            <w:noProof/>
            <w:sz w:val="20"/>
          </w:rPr>
          <w:fldChar w:fldCharType="end"/>
        </w:r>
        <w:r w:rsidRPr="00DD276D">
          <w:rPr>
            <w:rFonts w:ascii="Montserrat Light" w:hAnsi="Montserrat Light"/>
            <w:noProof/>
            <w:sz w:val="20"/>
          </w:rPr>
          <w:t xml:space="preserve">  |  </w:t>
        </w:r>
        <w:r>
          <w:rPr>
            <w:rFonts w:ascii="Montserrat Light" w:hAnsi="Montserrat Light"/>
            <w:noProof/>
            <w:sz w:val="20"/>
          </w:rPr>
          <w:t>Practical</w:t>
        </w:r>
        <w:r w:rsidRPr="001E1DDE">
          <w:rPr>
            <w:rFonts w:ascii="Montserrat Light" w:hAnsi="Montserrat Light"/>
            <w:noProof/>
            <w:sz w:val="20"/>
          </w:rPr>
          <w:t xml:space="preserve"> Project Specification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924072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53C62180" w14:textId="77777777" w:rsidR="00BB2677" w:rsidRDefault="00BB2677" w:rsidP="00DD276D">
        <w:pPr>
          <w:pStyle w:val="Footer"/>
        </w:pPr>
      </w:p>
      <w:p w14:paraId="72FFFC58" w14:textId="77777777" w:rsidR="00BB2677" w:rsidRPr="00DD276D" w:rsidRDefault="00FE1249" w:rsidP="00DD276D">
        <w:pPr>
          <w:pStyle w:val="Footer"/>
          <w:rPr>
            <w:rFonts w:ascii="Montserrat Light" w:hAnsi="Montserrat Light"/>
            <w:sz w:val="20"/>
          </w:rPr>
        </w:pPr>
      </w:p>
    </w:sdtContent>
  </w:sdt>
  <w:p w14:paraId="6180BBCB" w14:textId="77777777" w:rsidR="00BB2677" w:rsidRDefault="00BB2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A2C30" w14:textId="77777777" w:rsidR="00FE1249" w:rsidRDefault="00FE1249" w:rsidP="009B4EED">
      <w:pPr>
        <w:spacing w:after="0" w:line="240" w:lineRule="auto"/>
      </w:pPr>
      <w:r>
        <w:separator/>
      </w:r>
    </w:p>
  </w:footnote>
  <w:footnote w:type="continuationSeparator" w:id="0">
    <w:p w14:paraId="5152555C" w14:textId="77777777" w:rsidR="00FE1249" w:rsidRDefault="00FE1249" w:rsidP="009B4EED">
      <w:pPr>
        <w:spacing w:after="0" w:line="240" w:lineRule="auto"/>
      </w:pPr>
      <w:r>
        <w:continuationSeparator/>
      </w:r>
    </w:p>
  </w:footnote>
  <w:footnote w:type="continuationNotice" w:id="1">
    <w:p w14:paraId="74EBB50D" w14:textId="77777777" w:rsidR="00FE1249" w:rsidRDefault="00FE12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5F75D" w14:textId="77777777" w:rsidR="00BB2677" w:rsidRDefault="00BB267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45068B3A" wp14:editId="27180E2F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0683946"/>
          <wp:effectExtent l="0" t="0" r="0" b="3175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_Word_Template_Cov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39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F98B0" w14:textId="77777777" w:rsidR="00BB2677" w:rsidRDefault="00BB2677">
    <w:pPr>
      <w:pStyle w:val="Header"/>
    </w:pPr>
    <w:r w:rsidRPr="00DD276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0E4D9F1" wp14:editId="4689ED95">
              <wp:simplePos x="0" y="0"/>
              <wp:positionH relativeFrom="column">
                <wp:posOffset>0</wp:posOffset>
              </wp:positionH>
              <wp:positionV relativeFrom="paragraph">
                <wp:posOffset>255905</wp:posOffset>
              </wp:positionV>
              <wp:extent cx="569595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3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bfbfbf [2412]" strokeweight=".5pt" from="0,20.15pt" to="448.5pt,20.15pt" w14:anchorId="7CB07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">
              <v:stroke joinstyle="miter"/>
            </v:line>
          </w:pict>
        </mc:Fallback>
      </mc:AlternateContent>
    </w:r>
    <w:r w:rsidRPr="00DD276D">
      <w:rPr>
        <w:noProof/>
        <w:lang w:eastAsia="en-GB"/>
      </w:rPr>
      <w:drawing>
        <wp:anchor distT="0" distB="0" distL="114300" distR="114300" simplePos="0" relativeHeight="251658242" behindDoc="0" locked="0" layoutInCell="1" allowOverlap="1" wp14:anchorId="346C50B6" wp14:editId="3A6118F4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F16CB" w14:textId="77777777" w:rsidR="00BB2677" w:rsidRPr="00DD276D" w:rsidRDefault="00BB2677" w:rsidP="00DD276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3" behindDoc="0" locked="0" layoutInCell="1" allowOverlap="1" wp14:anchorId="3A072361" wp14:editId="3EE518CE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42051" cy="10668000"/>
          <wp:effectExtent l="0" t="0" r="190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A_Word_Template_B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22" cy="106771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01D52"/>
    <w:multiLevelType w:val="hybridMultilevel"/>
    <w:tmpl w:val="EDEC1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66BE1"/>
    <w:multiLevelType w:val="hybridMultilevel"/>
    <w:tmpl w:val="E9F4D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442B"/>
    <w:multiLevelType w:val="hybridMultilevel"/>
    <w:tmpl w:val="EE002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F5321F"/>
    <w:multiLevelType w:val="hybridMultilevel"/>
    <w:tmpl w:val="BFF216FC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F1DA9"/>
    <w:multiLevelType w:val="hybridMultilevel"/>
    <w:tmpl w:val="129AE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5217041"/>
    <w:multiLevelType w:val="hybridMultilevel"/>
    <w:tmpl w:val="67CA0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FD76636"/>
    <w:multiLevelType w:val="hybridMultilevel"/>
    <w:tmpl w:val="EBCC9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F70984"/>
    <w:multiLevelType w:val="multilevel"/>
    <w:tmpl w:val="892AAA86"/>
    <w:lvl w:ilvl="0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D894C7E"/>
    <w:multiLevelType w:val="hybridMultilevel"/>
    <w:tmpl w:val="69EE2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135D1"/>
    <w:multiLevelType w:val="hybridMultilevel"/>
    <w:tmpl w:val="C88C2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6890F19"/>
    <w:multiLevelType w:val="hybridMultilevel"/>
    <w:tmpl w:val="2060541A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1" w15:restartNumberingAfterBreak="0">
    <w:nsid w:val="5D9618E4"/>
    <w:multiLevelType w:val="hybridMultilevel"/>
    <w:tmpl w:val="19A66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73178"/>
    <w:multiLevelType w:val="hybridMultilevel"/>
    <w:tmpl w:val="30E06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42083"/>
    <w:multiLevelType w:val="hybridMultilevel"/>
    <w:tmpl w:val="D8667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0AF2D50"/>
    <w:multiLevelType w:val="hybridMultilevel"/>
    <w:tmpl w:val="26A87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215E1"/>
    <w:multiLevelType w:val="hybridMultilevel"/>
    <w:tmpl w:val="0B3EA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63B4D"/>
    <w:multiLevelType w:val="hybridMultilevel"/>
    <w:tmpl w:val="7BFE2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1"/>
  </w:num>
  <w:num w:numId="5">
    <w:abstractNumId w:val="16"/>
  </w:num>
  <w:num w:numId="6">
    <w:abstractNumId w:val="7"/>
  </w:num>
  <w:num w:numId="7">
    <w:abstractNumId w:val="1"/>
  </w:num>
  <w:num w:numId="8">
    <w:abstractNumId w:val="15"/>
  </w:num>
  <w:num w:numId="9">
    <w:abstractNumId w:val="14"/>
  </w:num>
  <w:num w:numId="10">
    <w:abstractNumId w:val="9"/>
  </w:num>
  <w:num w:numId="11">
    <w:abstractNumId w:val="4"/>
  </w:num>
  <w:num w:numId="12">
    <w:abstractNumId w:val="13"/>
  </w:num>
  <w:num w:numId="13">
    <w:abstractNumId w:val="2"/>
  </w:num>
  <w:num w:numId="14">
    <w:abstractNumId w:val="6"/>
  </w:num>
  <w:num w:numId="15">
    <w:abstractNumId w:val="5"/>
  </w:num>
  <w:num w:numId="16">
    <w:abstractNumId w:val="0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23"/>
    <w:rsid w:val="00004E17"/>
    <w:rsid w:val="000109AA"/>
    <w:rsid w:val="000235FD"/>
    <w:rsid w:val="00031095"/>
    <w:rsid w:val="00046334"/>
    <w:rsid w:val="00067776"/>
    <w:rsid w:val="00077B62"/>
    <w:rsid w:val="000A2D78"/>
    <w:rsid w:val="000A4572"/>
    <w:rsid w:val="000B48E4"/>
    <w:rsid w:val="000B5C93"/>
    <w:rsid w:val="000F1664"/>
    <w:rsid w:val="000F2423"/>
    <w:rsid w:val="00106A69"/>
    <w:rsid w:val="001619AB"/>
    <w:rsid w:val="001A5DEA"/>
    <w:rsid w:val="001B64B4"/>
    <w:rsid w:val="001C0BAD"/>
    <w:rsid w:val="001C0CA8"/>
    <w:rsid w:val="001C627F"/>
    <w:rsid w:val="001D6B91"/>
    <w:rsid w:val="001E1DDE"/>
    <w:rsid w:val="00212022"/>
    <w:rsid w:val="00216DFD"/>
    <w:rsid w:val="0021768F"/>
    <w:rsid w:val="0024134B"/>
    <w:rsid w:val="0024169A"/>
    <w:rsid w:val="00243BB2"/>
    <w:rsid w:val="00261A53"/>
    <w:rsid w:val="002626D5"/>
    <w:rsid w:val="00264012"/>
    <w:rsid w:val="00276BB2"/>
    <w:rsid w:val="00291BFB"/>
    <w:rsid w:val="002A22BB"/>
    <w:rsid w:val="002C12D1"/>
    <w:rsid w:val="002C6582"/>
    <w:rsid w:val="002D6046"/>
    <w:rsid w:val="002D6DE5"/>
    <w:rsid w:val="002E6E06"/>
    <w:rsid w:val="00303C12"/>
    <w:rsid w:val="0031279F"/>
    <w:rsid w:val="00320685"/>
    <w:rsid w:val="00346BDF"/>
    <w:rsid w:val="00355ACD"/>
    <w:rsid w:val="003576CD"/>
    <w:rsid w:val="00360B75"/>
    <w:rsid w:val="003832AC"/>
    <w:rsid w:val="0038688E"/>
    <w:rsid w:val="003B68EE"/>
    <w:rsid w:val="003C1057"/>
    <w:rsid w:val="003E42E2"/>
    <w:rsid w:val="00400494"/>
    <w:rsid w:val="00402430"/>
    <w:rsid w:val="00417A14"/>
    <w:rsid w:val="00424BA3"/>
    <w:rsid w:val="00456E07"/>
    <w:rsid w:val="0049441E"/>
    <w:rsid w:val="004F27FD"/>
    <w:rsid w:val="004F5DA0"/>
    <w:rsid w:val="00514450"/>
    <w:rsid w:val="005326E0"/>
    <w:rsid w:val="00545638"/>
    <w:rsid w:val="00557B52"/>
    <w:rsid w:val="005709B4"/>
    <w:rsid w:val="00575428"/>
    <w:rsid w:val="00576768"/>
    <w:rsid w:val="00590700"/>
    <w:rsid w:val="005C6DF4"/>
    <w:rsid w:val="006013ED"/>
    <w:rsid w:val="00620EE7"/>
    <w:rsid w:val="00625573"/>
    <w:rsid w:val="0063369C"/>
    <w:rsid w:val="0063451E"/>
    <w:rsid w:val="006664B5"/>
    <w:rsid w:val="00676B23"/>
    <w:rsid w:val="00696BB3"/>
    <w:rsid w:val="006A4DFD"/>
    <w:rsid w:val="006A6B3D"/>
    <w:rsid w:val="006B0FD9"/>
    <w:rsid w:val="006C1CFA"/>
    <w:rsid w:val="006E00C6"/>
    <w:rsid w:val="006E5A98"/>
    <w:rsid w:val="006F29A5"/>
    <w:rsid w:val="0072309F"/>
    <w:rsid w:val="00743A5E"/>
    <w:rsid w:val="00760621"/>
    <w:rsid w:val="00761212"/>
    <w:rsid w:val="007816BA"/>
    <w:rsid w:val="007908B4"/>
    <w:rsid w:val="007919C2"/>
    <w:rsid w:val="007926F4"/>
    <w:rsid w:val="007D63AB"/>
    <w:rsid w:val="007F0F38"/>
    <w:rsid w:val="007F67B6"/>
    <w:rsid w:val="00801DC4"/>
    <w:rsid w:val="00806B73"/>
    <w:rsid w:val="00812421"/>
    <w:rsid w:val="0081319F"/>
    <w:rsid w:val="00836156"/>
    <w:rsid w:val="00836555"/>
    <w:rsid w:val="00845B27"/>
    <w:rsid w:val="00850A3C"/>
    <w:rsid w:val="00877F9C"/>
    <w:rsid w:val="00884528"/>
    <w:rsid w:val="008916A6"/>
    <w:rsid w:val="00897F6F"/>
    <w:rsid w:val="008E0381"/>
    <w:rsid w:val="008E64D6"/>
    <w:rsid w:val="008F74D3"/>
    <w:rsid w:val="0090600E"/>
    <w:rsid w:val="00914D29"/>
    <w:rsid w:val="009456D0"/>
    <w:rsid w:val="00951404"/>
    <w:rsid w:val="00965B9A"/>
    <w:rsid w:val="0098604F"/>
    <w:rsid w:val="009A13E0"/>
    <w:rsid w:val="009B4EED"/>
    <w:rsid w:val="009C5AD3"/>
    <w:rsid w:val="009E76ED"/>
    <w:rsid w:val="00A349A3"/>
    <w:rsid w:val="00A56DFF"/>
    <w:rsid w:val="00A90FE4"/>
    <w:rsid w:val="00AA6691"/>
    <w:rsid w:val="00AA75E8"/>
    <w:rsid w:val="00AB1754"/>
    <w:rsid w:val="00AC0CF7"/>
    <w:rsid w:val="00AC448F"/>
    <w:rsid w:val="00AC601D"/>
    <w:rsid w:val="00AC63B5"/>
    <w:rsid w:val="00AD1845"/>
    <w:rsid w:val="00AF2A3A"/>
    <w:rsid w:val="00B11D9A"/>
    <w:rsid w:val="00B13735"/>
    <w:rsid w:val="00B13A55"/>
    <w:rsid w:val="00B2568E"/>
    <w:rsid w:val="00B42219"/>
    <w:rsid w:val="00B431FC"/>
    <w:rsid w:val="00B73672"/>
    <w:rsid w:val="00B9147B"/>
    <w:rsid w:val="00BB2677"/>
    <w:rsid w:val="00BB7616"/>
    <w:rsid w:val="00BF4E9A"/>
    <w:rsid w:val="00BF5C60"/>
    <w:rsid w:val="00C367E2"/>
    <w:rsid w:val="00C75F30"/>
    <w:rsid w:val="00CB079E"/>
    <w:rsid w:val="00CC410F"/>
    <w:rsid w:val="00CC7995"/>
    <w:rsid w:val="00D20DAD"/>
    <w:rsid w:val="00D32F13"/>
    <w:rsid w:val="00D36666"/>
    <w:rsid w:val="00D430C0"/>
    <w:rsid w:val="00DA6130"/>
    <w:rsid w:val="00DC1FE0"/>
    <w:rsid w:val="00DD169D"/>
    <w:rsid w:val="00DD276D"/>
    <w:rsid w:val="00DF0CBC"/>
    <w:rsid w:val="00E026DC"/>
    <w:rsid w:val="00E10781"/>
    <w:rsid w:val="00E1430C"/>
    <w:rsid w:val="00E4238E"/>
    <w:rsid w:val="00E53D82"/>
    <w:rsid w:val="00E63494"/>
    <w:rsid w:val="00E65594"/>
    <w:rsid w:val="00E735BD"/>
    <w:rsid w:val="00E83194"/>
    <w:rsid w:val="00EA3101"/>
    <w:rsid w:val="00EA6360"/>
    <w:rsid w:val="00ED2EE6"/>
    <w:rsid w:val="00EF5D1E"/>
    <w:rsid w:val="00F01164"/>
    <w:rsid w:val="00F14F71"/>
    <w:rsid w:val="00F172E1"/>
    <w:rsid w:val="00F33126"/>
    <w:rsid w:val="00F413D1"/>
    <w:rsid w:val="00F52BDE"/>
    <w:rsid w:val="00F66BC5"/>
    <w:rsid w:val="00F8135C"/>
    <w:rsid w:val="00F82AEF"/>
    <w:rsid w:val="00FB12CA"/>
    <w:rsid w:val="00FB241A"/>
    <w:rsid w:val="00FB3FB9"/>
    <w:rsid w:val="00FC1C23"/>
    <w:rsid w:val="00FC35D2"/>
    <w:rsid w:val="00FD0B2F"/>
    <w:rsid w:val="00FE1249"/>
    <w:rsid w:val="05BFE27C"/>
    <w:rsid w:val="160AADEB"/>
    <w:rsid w:val="39A2D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61193"/>
  <w15:chartTrackingRefBased/>
  <w15:docId w15:val="{6855C3F0-A550-4CEB-B8DE-E692F0C9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B4EED"/>
    <w:rPr>
      <w:rFonts w:ascii="Segoe U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EED"/>
    <w:pPr>
      <w:keepNext/>
      <w:keepLines/>
      <w:spacing w:before="240" w:after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EED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D2E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EED"/>
    <w:rPr>
      <w:rFonts w:ascii="Krana Fat B" w:eastAsiaTheme="majorEastAsia" w:hAnsi="Krana Fat B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EED"/>
    <w:rPr>
      <w:rFonts w:ascii="Montserrat" w:eastAsiaTheme="majorEastAsia" w:hAnsi="Montserrat" w:cstheme="majorBidi"/>
      <w:b/>
      <w:color w:val="00405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4EED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9B4EED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styleId="Hyperlink">
    <w:name w:val="Hyperlink"/>
    <w:basedOn w:val="DefaultParagraphFont"/>
    <w:uiPriority w:val="99"/>
    <w:unhideWhenUsed/>
    <w:rsid w:val="009B4EE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4EED"/>
    <w:pPr>
      <w:spacing w:after="100"/>
    </w:pPr>
    <w:rPr>
      <w:rFonts w:ascii="Montserrat Light" w:hAnsi="Montserrat Light"/>
    </w:rPr>
  </w:style>
  <w:style w:type="paragraph" w:styleId="TOC2">
    <w:name w:val="toc 2"/>
    <w:basedOn w:val="Normal"/>
    <w:next w:val="Normal"/>
    <w:autoRedefine/>
    <w:uiPriority w:val="39"/>
    <w:unhideWhenUsed/>
    <w:rsid w:val="009B4EED"/>
    <w:pPr>
      <w:spacing w:after="100"/>
      <w:ind w:left="220"/>
    </w:pPr>
    <w:rPr>
      <w:rFonts w:ascii="Montserrat Light" w:hAnsi="Montserrat Light"/>
    </w:rPr>
  </w:style>
  <w:style w:type="paragraph" w:styleId="Header">
    <w:name w:val="header"/>
    <w:basedOn w:val="Normal"/>
    <w:link w:val="Head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ED"/>
  </w:style>
  <w:style w:type="paragraph" w:styleId="Footer">
    <w:name w:val="footer"/>
    <w:basedOn w:val="Normal"/>
    <w:link w:val="Foot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ED"/>
  </w:style>
  <w:style w:type="paragraph" w:customStyle="1" w:styleId="CoverTitle">
    <w:name w:val="Cover Title"/>
    <w:basedOn w:val="Normal"/>
    <w:link w:val="CoverTitleChar"/>
    <w:rsid w:val="009B4EED"/>
    <w:pPr>
      <w:spacing w:line="168" w:lineRule="auto"/>
    </w:pPr>
    <w:rPr>
      <w:rFonts w:ascii="Krana Fat B" w:eastAsiaTheme="majorEastAsia" w:hAnsi="Krana Fat B"/>
      <w:color w:val="004050"/>
      <w:sz w:val="80"/>
      <w:szCs w:val="80"/>
    </w:rPr>
  </w:style>
  <w:style w:type="character" w:customStyle="1" w:styleId="CoverTitleChar">
    <w:name w:val="Cover Title Char"/>
    <w:basedOn w:val="DefaultParagraphFont"/>
    <w:link w:val="CoverTitle"/>
    <w:rsid w:val="009B4EED"/>
    <w:rPr>
      <w:rFonts w:ascii="Krana Fat B" w:eastAsiaTheme="majorEastAsia" w:hAnsi="Krana Fat B" w:cs="Segoe UI"/>
      <w:color w:val="004050"/>
      <w:sz w:val="80"/>
      <w:szCs w:val="80"/>
    </w:rPr>
  </w:style>
  <w:style w:type="paragraph" w:customStyle="1" w:styleId="ContentsTitle">
    <w:name w:val="Contents Title"/>
    <w:basedOn w:val="Normal"/>
    <w:link w:val="ContentsTitleChar"/>
    <w:qFormat/>
    <w:rsid w:val="00DD276D"/>
    <w:pPr>
      <w:tabs>
        <w:tab w:val="left" w:pos="1395"/>
      </w:tabs>
    </w:pPr>
    <w:rPr>
      <w:rFonts w:ascii="Krana Fat B" w:hAnsi="Krana Fat B"/>
      <w:color w:val="004050"/>
      <w:sz w:val="52"/>
      <w:szCs w:val="52"/>
    </w:rPr>
  </w:style>
  <w:style w:type="paragraph" w:styleId="BodyText">
    <w:name w:val="Body Text"/>
    <w:basedOn w:val="Normal"/>
    <w:link w:val="BodyTextChar"/>
    <w:uiPriority w:val="1"/>
    <w:rsid w:val="00DD276D"/>
    <w:pPr>
      <w:widowControl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val="en-US"/>
    </w:rPr>
  </w:style>
  <w:style w:type="character" w:customStyle="1" w:styleId="ContentsTitleChar">
    <w:name w:val="Contents Title Char"/>
    <w:basedOn w:val="DefaultParagraphFont"/>
    <w:link w:val="ContentsTitle"/>
    <w:rsid w:val="00DD276D"/>
    <w:rPr>
      <w:rFonts w:ascii="Krana Fat B" w:hAnsi="Krana Fat B" w:cs="Segoe UI"/>
      <w:color w:val="004050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1"/>
    <w:rsid w:val="00DD276D"/>
    <w:rPr>
      <w:rFonts w:ascii="Arial" w:eastAsia="Arial" w:hAnsi="Arial" w:cs="Arial"/>
      <w:sz w:val="24"/>
      <w:szCs w:val="24"/>
      <w:lang w:val="en-US"/>
    </w:rPr>
  </w:style>
  <w:style w:type="paragraph" w:customStyle="1" w:styleId="HeadingA">
    <w:name w:val="Heading A"/>
    <w:basedOn w:val="ContentsTitle"/>
    <w:link w:val="HeadingAChar"/>
    <w:rsid w:val="00DD276D"/>
    <w:pPr>
      <w:tabs>
        <w:tab w:val="clear" w:pos="1395"/>
      </w:tabs>
    </w:pPr>
    <w:rPr>
      <w:sz w:val="40"/>
      <w:szCs w:val="20"/>
    </w:rPr>
  </w:style>
  <w:style w:type="paragraph" w:customStyle="1" w:styleId="HeadingB">
    <w:name w:val="Heading B"/>
    <w:basedOn w:val="Heading4"/>
    <w:link w:val="HeadingBChar"/>
    <w:rsid w:val="00DD276D"/>
    <w:pPr>
      <w:ind w:right="464"/>
    </w:pPr>
    <w:rPr>
      <w:rFonts w:ascii="Montserrat" w:hAnsi="Montserrat" w:cs="Segoe UI"/>
      <w:b/>
      <w:i w:val="0"/>
      <w:color w:val="004050"/>
    </w:rPr>
  </w:style>
  <w:style w:type="character" w:customStyle="1" w:styleId="HeadingAChar">
    <w:name w:val="Heading A Char"/>
    <w:basedOn w:val="ContentsTitleChar"/>
    <w:link w:val="HeadingA"/>
    <w:rsid w:val="00DD276D"/>
    <w:rPr>
      <w:rFonts w:ascii="Krana Fat B" w:hAnsi="Krana Fat B" w:cs="Segoe UI"/>
      <w:color w:val="004050"/>
      <w:sz w:val="40"/>
      <w:szCs w:val="20"/>
    </w:rPr>
  </w:style>
  <w:style w:type="character" w:customStyle="1" w:styleId="HeadingBChar">
    <w:name w:val="Heading B Char"/>
    <w:basedOn w:val="Heading4Char"/>
    <w:link w:val="HeadingB"/>
    <w:rsid w:val="00DD276D"/>
    <w:rPr>
      <w:rFonts w:ascii="Montserrat" w:eastAsiaTheme="majorEastAsia" w:hAnsi="Montserrat" w:cs="Segoe UI"/>
      <w:b/>
      <w:i w:val="0"/>
      <w:iCs/>
      <w:color w:val="004050"/>
      <w:szCs w:val="20"/>
    </w:rPr>
  </w:style>
  <w:style w:type="paragraph" w:customStyle="1" w:styleId="ParagraphStyle">
    <w:name w:val="Paragraph Style"/>
    <w:basedOn w:val="BodyText"/>
    <w:link w:val="ParagraphStyleChar"/>
    <w:qFormat/>
    <w:rsid w:val="00DD276D"/>
    <w:pPr>
      <w:spacing w:before="192" w:line="259" w:lineRule="auto"/>
      <w:ind w:right="464"/>
    </w:pPr>
    <w:rPr>
      <w:rFonts w:ascii="Montserrat Light" w:hAnsi="Montserrat Light"/>
      <w:color w:val="000000" w:themeColor="text1"/>
      <w:sz w:val="22"/>
      <w:szCs w:val="22"/>
    </w:rPr>
  </w:style>
  <w:style w:type="paragraph" w:customStyle="1" w:styleId="ParagraphBullet">
    <w:name w:val="Paragraph Bullet"/>
    <w:basedOn w:val="ListParagraph"/>
    <w:link w:val="ParagraphBulletChar"/>
    <w:qFormat/>
    <w:rsid w:val="00DD276D"/>
    <w:pPr>
      <w:widowControl w:val="0"/>
      <w:numPr>
        <w:numId w:val="1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/>
      <w:color w:val="000000" w:themeColor="text1"/>
      <w:szCs w:val="22"/>
    </w:rPr>
  </w:style>
  <w:style w:type="character" w:customStyle="1" w:styleId="ParagraphStyleChar">
    <w:name w:val="Paragraph Style Char"/>
    <w:basedOn w:val="BodyTextChar"/>
    <w:link w:val="ParagraphStyle"/>
    <w:rsid w:val="00DD276D"/>
    <w:rPr>
      <w:rFonts w:ascii="Montserrat Light" w:eastAsia="Arial" w:hAnsi="Montserrat Light" w:cs="Arial"/>
      <w:color w:val="000000" w:themeColor="text1"/>
      <w:sz w:val="24"/>
      <w:szCs w:val="24"/>
      <w:lang w:val="en-US"/>
    </w:rPr>
  </w:style>
  <w:style w:type="paragraph" w:customStyle="1" w:styleId="ParagraphNumbered">
    <w:name w:val="Paragraph Numbered"/>
    <w:basedOn w:val="ListParagraph"/>
    <w:link w:val="ParagraphNumberedChar"/>
    <w:qFormat/>
    <w:rsid w:val="00DD276D"/>
    <w:pPr>
      <w:widowControl w:val="0"/>
      <w:numPr>
        <w:numId w:val="2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/>
      <w:color w:val="auto"/>
      <w:szCs w:val="22"/>
    </w:rPr>
  </w:style>
  <w:style w:type="character" w:customStyle="1" w:styleId="ParagraphBulletChar">
    <w:name w:val="Paragraph Bullet Char"/>
    <w:basedOn w:val="DefaultParagraphFont"/>
    <w:link w:val="ParagraphBullet"/>
    <w:rsid w:val="00DD276D"/>
    <w:rPr>
      <w:rFonts w:ascii="Montserrat Light" w:hAnsi="Montserrat Light" w:cs="Segoe UI"/>
      <w:color w:val="000000" w:themeColor="text1"/>
    </w:rPr>
  </w:style>
  <w:style w:type="character" w:customStyle="1" w:styleId="ParagraphNumberedChar">
    <w:name w:val="Paragraph Numbered Char"/>
    <w:basedOn w:val="DefaultParagraphFont"/>
    <w:link w:val="ParagraphNumbered"/>
    <w:rsid w:val="00DD276D"/>
    <w:rPr>
      <w:rFonts w:ascii="Montserrat Light" w:hAnsi="Montserrat Light" w:cs="Segoe U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6D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ListParagraph">
    <w:name w:val="List Paragraph"/>
    <w:basedOn w:val="Normal"/>
    <w:uiPriority w:val="34"/>
    <w:qFormat/>
    <w:rsid w:val="00DD276D"/>
    <w:pPr>
      <w:ind w:left="720"/>
      <w:contextualSpacing/>
    </w:pPr>
  </w:style>
  <w:style w:type="paragraph" w:customStyle="1" w:styleId="Listofbulletpoints">
    <w:name w:val="List of bullet points"/>
    <w:qFormat/>
    <w:rsid w:val="008E0381"/>
    <w:pPr>
      <w:spacing w:after="200" w:line="240" w:lineRule="auto"/>
      <w:ind w:left="1077" w:hanging="357"/>
    </w:pPr>
    <w:rPr>
      <w:rFonts w:ascii="Open Sans" w:eastAsia="Open Sans" w:hAnsi="Open Sans" w:cs="FreeSans"/>
      <w:color w:val="3B3838" w:themeColor="background2" w:themeShade="40"/>
    </w:rPr>
  </w:style>
  <w:style w:type="paragraph" w:customStyle="1" w:styleId="Tableheading">
    <w:name w:val="Table heading"/>
    <w:qFormat/>
    <w:rsid w:val="000109AA"/>
    <w:pPr>
      <w:spacing w:after="0" w:line="276" w:lineRule="auto"/>
    </w:pPr>
    <w:rPr>
      <w:rFonts w:ascii="Open Sans" w:eastAsia="Open Sans" w:hAnsi="Open Sans" w:cs="FreeSans"/>
      <w:b/>
      <w:bCs/>
      <w:caps/>
      <w:color w:val="767171" w:themeColor="background2" w:themeShade="80"/>
    </w:rPr>
  </w:style>
  <w:style w:type="character" w:styleId="SubtleEmphasis">
    <w:name w:val="Subtle Emphasis"/>
    <w:basedOn w:val="DefaultParagraphFont"/>
    <w:uiPriority w:val="19"/>
    <w:qFormat/>
    <w:rsid w:val="000109AA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rsid w:val="000109AA"/>
    <w:rPr>
      <w:color w:val="ED7D31" w:themeColor="accent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E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6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590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1BF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6D0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6D0"/>
    <w:rPr>
      <w:rFonts w:ascii="Segoe UI" w:hAnsi="Segoe UI" w:cs="Segoe UI"/>
      <w:color w:val="2E2D2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587">
          <w:marLeft w:val="0"/>
          <w:marRight w:val="0"/>
          <w:marTop w:val="0"/>
          <w:marBottom w:val="0"/>
          <w:divBdr>
            <w:top w:val="single" w:sz="6" w:space="0" w:color="AAAAA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0243">
                  <w:marLeft w:val="60"/>
                  <w:marRight w:val="6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4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2286">
          <w:marLeft w:val="0"/>
          <w:marRight w:val="0"/>
          <w:marTop w:val="0"/>
          <w:marBottom w:val="0"/>
          <w:divBdr>
            <w:top w:val="single" w:sz="6" w:space="0" w:color="AAAAA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9935">
                  <w:marLeft w:val="60"/>
                  <w:marRight w:val="6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8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3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fia-online.org/en/framewor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esktop\QA_Word_Template_MAS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3F0CA96F51B4F8EA6DE8808A1777C" ma:contentTypeVersion="9" ma:contentTypeDescription="Create a new document." ma:contentTypeScope="" ma:versionID="6217bb7b13abbd81543ad5a5034db17f">
  <xsd:schema xmlns:xsd="http://www.w3.org/2001/XMLSchema" xmlns:xs="http://www.w3.org/2001/XMLSchema" xmlns:p="http://schemas.microsoft.com/office/2006/metadata/properties" xmlns:ns2="7705913d-66e0-45a9-adbf-0c96432ac931" targetNamespace="http://schemas.microsoft.com/office/2006/metadata/properties" ma:root="true" ma:fieldsID="15fd5e7fff023e3778cde3fde1151c4e" ns2:_="">
    <xsd:import namespace="7705913d-66e0-45a9-adbf-0c96432ac9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913d-66e0-45a9-adbf-0c96432ac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DA44AC-50DA-4AF8-B360-CBA6FDD964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5913d-66e0-45a9-adbf-0c96432ac9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8783A5-ED3A-49CB-88D1-B03F14AF6C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20E8CA-F507-4498-89D8-2AA87E0628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83E2CC-E8FA-41C8-91C1-DCCC56C9E2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QA_Word_Template_MASTER</Template>
  <TotalTime>1056</TotalTime>
  <Pages>1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King, Shiva</cp:lastModifiedBy>
  <cp:revision>4</cp:revision>
  <dcterms:created xsi:type="dcterms:W3CDTF">2020-07-21T12:55:00Z</dcterms:created>
  <dcterms:modified xsi:type="dcterms:W3CDTF">2020-07-23T07:23:00Z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0x010100EA53F0CA96F51B4F8EA6DE8808A1777C</vt:lpwstr>
  </property>
</Properties>
</file>